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FE2CF2" w:rsidR="00733CB8" w:rsidRDefault="00733CB8" w14:paraId="2D3A7D72" w14:textId="77777777">
      <w:pPr>
        <w:rPr>
          <w:rFonts w:asciiTheme="minorHAnsi" w:hAnsiTheme="minorHAnsi"/>
          <w:noProof/>
          <w:lang w:val="en-GB"/>
        </w:rPr>
      </w:pPr>
    </w:p>
    <w:p w:rsidRPr="00FE2CF2" w:rsidR="00A25B59" w:rsidRDefault="00A25B59" w14:paraId="37EB3FE7" w14:textId="77777777">
      <w:pPr>
        <w:rPr>
          <w:rFonts w:asciiTheme="minorHAnsi" w:hAnsiTheme="minorHAnsi"/>
          <w:noProof/>
          <w:lang w:val="en-GB"/>
        </w:rPr>
      </w:pPr>
    </w:p>
    <w:p w:rsidRPr="00FE2CF2" w:rsidR="00A25B59" w:rsidRDefault="00A25B59" w14:paraId="56FF5151" w14:textId="77777777">
      <w:pPr>
        <w:rPr>
          <w:rFonts w:asciiTheme="minorHAnsi" w:hAnsiTheme="minorHAnsi"/>
          <w:noProof/>
          <w:lang w:val="en-GB"/>
        </w:rPr>
      </w:pPr>
    </w:p>
    <w:p w:rsidRPr="00FE2CF2" w:rsidR="00A25B59" w:rsidRDefault="00A25B59" w14:paraId="1BDF6672" w14:textId="77777777">
      <w:pPr>
        <w:rPr>
          <w:rFonts w:asciiTheme="minorHAnsi" w:hAnsiTheme="minorHAnsi"/>
          <w:noProof/>
          <w:lang w:val="en-GB"/>
        </w:rPr>
      </w:pPr>
    </w:p>
    <w:p w:rsidRPr="00FE2CF2" w:rsidR="00A25B59" w:rsidP="00A25B59" w:rsidRDefault="00A25B59" w14:paraId="6469EAF8" w14:textId="77777777">
      <w:pPr>
        <w:jc w:val="center"/>
        <w:rPr>
          <w:rFonts w:asciiTheme="minorHAnsi" w:hAnsiTheme="minorHAnsi"/>
          <w:noProof/>
          <w:lang w:val="en-GB"/>
        </w:rPr>
      </w:pPr>
      <w:r w:rsidRPr="00FE2CF2">
        <w:rPr>
          <w:rFonts w:asciiTheme="minorHAnsi" w:hAnsiTheme="minorHAnsi"/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346FDBA2" wp14:editId="4249B16A">
            <wp:simplePos x="0" y="0"/>
            <wp:positionH relativeFrom="margin">
              <wp:align>center</wp:align>
            </wp:positionH>
            <wp:positionV relativeFrom="page">
              <wp:posOffset>2048933</wp:posOffset>
            </wp:positionV>
            <wp:extent cx="5576400" cy="1461600"/>
            <wp:effectExtent l="0" t="0" r="0" b="0"/>
            <wp:wrapTopAndBottom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400" cy="14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6911180">
        <w:rPr/>
        <w:t/>
      </w:r>
      <w:r w:rsidR="0C2816D5">
        <w:rPr/>
        <w:t/>
      </w:r>
    </w:p>
    <w:p w:rsidRPr="00FE2CF2" w:rsidR="00C65C40" w:rsidP="00A25B59" w:rsidRDefault="00C65C40" w14:paraId="4E6817D7" w14:textId="77777777">
      <w:pPr>
        <w:jc w:val="center"/>
        <w:rPr>
          <w:rFonts w:asciiTheme="minorHAnsi" w:hAnsiTheme="minorHAnsi"/>
          <w:noProof/>
          <w:sz w:val="36"/>
          <w:lang w:val="en-GB"/>
        </w:rPr>
      </w:pPr>
    </w:p>
    <w:p w:rsidRPr="00FE2CF2" w:rsidR="007F0D88" w:rsidP="596923A2" w:rsidRDefault="0BD9FAA1" w14:paraId="0726AD81" w14:textId="302875F4">
      <w:pPr>
        <w:pStyle w:val="Title"/>
        <w:rPr>
          <w:lang w:val="en-GB"/>
        </w:rPr>
      </w:pPr>
      <w:bookmarkStart w:name="_Hlk531895939" w:id="0"/>
      <w:r w:rsidRPr="596923A2">
        <w:rPr>
          <w:lang w:val="en-GB"/>
        </w:rPr>
        <w:t xml:space="preserve">CDM </w:t>
      </w:r>
      <w:r w:rsidRPr="596923A2" w:rsidR="00216CE9">
        <w:rPr>
          <w:lang w:val="en-GB"/>
        </w:rPr>
        <w:t xml:space="preserve">Inspection Report </w:t>
      </w:r>
    </w:p>
    <w:p w:rsidRPr="00FE2CF2" w:rsidR="007F0D88" w:rsidP="00EE75F4" w:rsidRDefault="00216CE9" w14:paraId="0A677497" w14:textId="697360DB">
      <w:pPr>
        <w:pStyle w:val="Title"/>
        <w:rPr>
          <w:lang w:val="en-GB"/>
        </w:rPr>
      </w:pPr>
      <w:r w:rsidRPr="596923A2">
        <w:rPr>
          <w:lang w:val="en-GB"/>
        </w:rPr>
        <w:t>Template</w:t>
      </w:r>
    </w:p>
    <w:p w:rsidRPr="00FE2CF2" w:rsidR="00511932" w:rsidP="00A25B59" w:rsidRDefault="00511932" w14:paraId="3DF08465" w14:textId="77777777">
      <w:pPr>
        <w:jc w:val="center"/>
        <w:rPr>
          <w:rFonts w:asciiTheme="minorHAnsi" w:hAnsiTheme="minorHAnsi"/>
          <w:b/>
          <w:noProof/>
          <w:sz w:val="36"/>
          <w:lang w:val="en-GB"/>
        </w:rPr>
      </w:pPr>
    </w:p>
    <w:p w:rsidRPr="00FE2CF2" w:rsidR="00D10DCE" w:rsidP="00EE75F4" w:rsidRDefault="00216CE9" w14:paraId="4F13F1BB" w14:textId="364EF83C">
      <w:pPr>
        <w:pStyle w:val="Subtitle"/>
        <w:rPr>
          <w:lang w:val="en-GB"/>
        </w:rPr>
      </w:pPr>
      <w:r>
        <w:rPr>
          <w:lang w:val="en-GB"/>
        </w:rPr>
        <w:t>EHDEN Taskforce</w:t>
      </w:r>
    </w:p>
    <w:p w:rsidRPr="00FE2CF2" w:rsidR="00D10DCE" w:rsidP="0C2816D5" w:rsidRDefault="001B7883" w14:paraId="4B2D6102" w14:textId="2F2AFAC3">
      <w:pPr>
        <w:jc w:val="center"/>
        <w:rPr>
          <w:rFonts w:ascii="Calibri" w:hAnsi="Calibri" w:asciiTheme="minorAscii" w:hAnsiTheme="minorAscii"/>
          <w:noProof/>
          <w:sz w:val="28"/>
          <w:szCs w:val="28"/>
          <w:lang w:val="en-GB"/>
        </w:rPr>
      </w:pPr>
      <w:r w:rsidRPr="0C2816D5" w:rsidR="6DDDABC5">
        <w:rPr>
          <w:rFonts w:ascii="Calibri" w:hAnsi="Calibri" w:asciiTheme="minorAscii" w:hAnsiTheme="minorAscii"/>
          <w:noProof/>
          <w:sz w:val="28"/>
          <w:szCs w:val="28"/>
          <w:lang w:val="en-GB"/>
        </w:rPr>
        <w:t>15</w:t>
      </w:r>
      <w:r w:rsidRPr="0C2816D5" w:rsidR="00216CE9">
        <w:rPr>
          <w:rFonts w:ascii="Calibri" w:hAnsi="Calibri" w:asciiTheme="minorAscii" w:hAnsiTheme="minorAscii"/>
          <w:noProof/>
          <w:sz w:val="28"/>
          <w:szCs w:val="28"/>
          <w:lang w:val="en-GB"/>
        </w:rPr>
        <w:t>-</w:t>
      </w:r>
      <w:r w:rsidRPr="0C2816D5" w:rsidR="17E7F806">
        <w:rPr>
          <w:rFonts w:ascii="Calibri" w:hAnsi="Calibri" w:asciiTheme="minorAscii" w:hAnsiTheme="minorAscii"/>
          <w:noProof/>
          <w:sz w:val="28"/>
          <w:szCs w:val="28"/>
          <w:lang w:val="en-GB"/>
        </w:rPr>
        <w:t>11</w:t>
      </w:r>
      <w:r w:rsidRPr="0C2816D5" w:rsidR="00216CE9">
        <w:rPr>
          <w:rFonts w:ascii="Calibri" w:hAnsi="Calibri" w:asciiTheme="minorAscii" w:hAnsiTheme="minorAscii"/>
          <w:noProof/>
          <w:sz w:val="28"/>
          <w:szCs w:val="28"/>
          <w:lang w:val="en-GB"/>
        </w:rPr>
        <w:t>-2020</w:t>
      </w:r>
    </w:p>
    <w:p w:rsidRPr="00FE2CF2" w:rsidR="007F0D88" w:rsidP="0C2816D5" w:rsidRDefault="001B7883" w14:paraId="26EF6DE8" w14:textId="7DA5CA19">
      <w:pPr>
        <w:jc w:val="center"/>
        <w:rPr>
          <w:rFonts w:ascii="Calibri" w:hAnsi="Calibri" w:asciiTheme="minorAscii" w:hAnsiTheme="minorAscii"/>
          <w:noProof/>
          <w:sz w:val="28"/>
          <w:szCs w:val="28"/>
          <w:lang w:val="en-GB"/>
        </w:rPr>
      </w:pPr>
      <w:r w:rsidRPr="0C2816D5" w:rsidR="001B7883">
        <w:rPr>
          <w:rFonts w:ascii="Calibri" w:hAnsi="Calibri" w:asciiTheme="minorAscii" w:hAnsiTheme="minorAscii"/>
          <w:noProof/>
          <w:sz w:val="28"/>
          <w:szCs w:val="28"/>
          <w:lang w:val="en-GB"/>
        </w:rPr>
        <w:t>V1.</w:t>
      </w:r>
      <w:r w:rsidRPr="0C2816D5" w:rsidR="0C53FA02">
        <w:rPr>
          <w:rFonts w:ascii="Calibri" w:hAnsi="Calibri" w:asciiTheme="minorAscii" w:hAnsiTheme="minorAscii"/>
          <w:noProof/>
          <w:sz w:val="28"/>
          <w:szCs w:val="28"/>
          <w:lang w:val="en-GB"/>
        </w:rPr>
        <w:t>1</w:t>
      </w:r>
    </w:p>
    <w:bookmarkEnd w:id="0"/>
    <w:p w:rsidR="596923A2" w:rsidRDefault="596923A2" w14:paraId="6C08FC6D" w14:textId="6F4A2FF5">
      <w:r>
        <w:br w:type="page"/>
      </w:r>
    </w:p>
    <w:p w:rsidR="00A25B59" w:rsidP="000121B2" w:rsidRDefault="000121B2" w14:paraId="4A583180" w14:textId="6BEDB3A0">
      <w:pPr>
        <w:pStyle w:val="Heading1"/>
        <w:numPr>
          <w:ilvl w:val="0"/>
          <w:numId w:val="0"/>
        </w:numPr>
        <w:ind w:left="432" w:hanging="432"/>
        <w:rPr>
          <w:noProof/>
          <w:lang w:val="en-GB"/>
        </w:rPr>
      </w:pPr>
      <w:r w:rsidRPr="596923A2">
        <w:rPr>
          <w:noProof/>
          <w:lang w:val="en-GB"/>
        </w:rPr>
        <w:lastRenderedPageBreak/>
        <w:t>Executive Summary</w:t>
      </w:r>
    </w:p>
    <w:p w:rsidR="00216CE9" w:rsidP="00216CE9" w:rsidRDefault="00216CE9" w14:paraId="071AC43E" w14:textId="3DB7A069">
      <w:pPr>
        <w:rPr>
          <w:lang w:val="en-GB"/>
        </w:rPr>
      </w:pPr>
      <w:r>
        <w:rPr>
          <w:lang w:val="en-GB"/>
        </w:rPr>
        <w:t xml:space="preserve">This document describes the </w:t>
      </w:r>
      <w:r w:rsidR="002B10D5">
        <w:rPr>
          <w:lang w:val="en-GB"/>
        </w:rPr>
        <w:t xml:space="preserve">minimum content of the </w:t>
      </w:r>
      <w:r>
        <w:rPr>
          <w:lang w:val="en-GB"/>
        </w:rPr>
        <w:t xml:space="preserve">inspection report that </w:t>
      </w:r>
      <w:r w:rsidR="000121B2">
        <w:rPr>
          <w:lang w:val="en-GB"/>
        </w:rPr>
        <w:t>must</w:t>
      </w:r>
      <w:r>
        <w:rPr>
          <w:lang w:val="en-GB"/>
        </w:rPr>
        <w:t xml:space="preserve"> be created for a Data Partner by </w:t>
      </w:r>
      <w:r w:rsidR="002B10D5">
        <w:rPr>
          <w:lang w:val="en-GB"/>
        </w:rPr>
        <w:t>a</w:t>
      </w:r>
      <w:r>
        <w:rPr>
          <w:lang w:val="en-GB"/>
        </w:rPr>
        <w:t xml:space="preserve"> certified Small to Medium-sized Enterprise</w:t>
      </w:r>
      <w:r w:rsidR="009B7E48">
        <w:rPr>
          <w:lang w:val="en-GB"/>
        </w:rPr>
        <w:t xml:space="preserve"> (SME)</w:t>
      </w:r>
      <w:r w:rsidR="00DC7BE8">
        <w:rPr>
          <w:lang w:val="en-GB"/>
        </w:rPr>
        <w:t xml:space="preserve"> to fulfil the inspection</w:t>
      </w:r>
      <w:r w:rsidR="005124F9">
        <w:rPr>
          <w:lang w:val="en-GB"/>
        </w:rPr>
        <w:t xml:space="preserve"> task</w:t>
      </w:r>
      <w:r>
        <w:rPr>
          <w:lang w:val="en-GB"/>
        </w:rPr>
        <w:t>.</w:t>
      </w:r>
    </w:p>
    <w:p w:rsidR="00D10E3C" w:rsidP="00216CE9" w:rsidRDefault="00216CE9" w14:paraId="6A3E94D9" w14:textId="30A9C6E1">
      <w:pPr>
        <w:rPr>
          <w:lang w:val="en-GB"/>
        </w:rPr>
      </w:pPr>
      <w:r w:rsidRPr="2B0F07D2">
        <w:rPr>
          <w:lang w:val="en-GB"/>
        </w:rPr>
        <w:t>The goal of the inspection report is to provide insight in</w:t>
      </w:r>
      <w:r w:rsidRPr="2B0F07D2" w:rsidR="630176DD">
        <w:rPr>
          <w:lang w:val="en-GB"/>
        </w:rPr>
        <w:t>to</w:t>
      </w:r>
      <w:r w:rsidRPr="2B0F07D2">
        <w:rPr>
          <w:lang w:val="en-GB"/>
        </w:rPr>
        <w:t xml:space="preserve"> the completeness, transparency and quality of the performed Extraction Transform</w:t>
      </w:r>
      <w:r w:rsidRPr="2B0F07D2" w:rsidR="00264E43">
        <w:rPr>
          <w:lang w:val="en-GB"/>
        </w:rPr>
        <w:t>, and</w:t>
      </w:r>
      <w:r w:rsidRPr="2B0F07D2">
        <w:rPr>
          <w:lang w:val="en-GB"/>
        </w:rPr>
        <w:t xml:space="preserve"> Load (ETL)</w:t>
      </w:r>
      <w:r w:rsidRPr="2B0F07D2" w:rsidR="4FB2015E">
        <w:rPr>
          <w:lang w:val="en-GB"/>
        </w:rPr>
        <w:t xml:space="preserve"> process</w:t>
      </w:r>
      <w:r w:rsidRPr="2B0F07D2">
        <w:rPr>
          <w:lang w:val="en-GB"/>
        </w:rPr>
        <w:t xml:space="preserve"> and the readiness of the data partner to be onboarded in the EHDEN and OHDSI data network</w:t>
      </w:r>
      <w:r w:rsidRPr="2B0F07D2" w:rsidR="46D14E43">
        <w:rPr>
          <w:lang w:val="en-GB"/>
        </w:rPr>
        <w:t>s</w:t>
      </w:r>
      <w:r w:rsidRPr="2B0F07D2">
        <w:rPr>
          <w:lang w:val="en-GB"/>
        </w:rPr>
        <w:t xml:space="preserve"> and participate in research studies.</w:t>
      </w:r>
      <w:r w:rsidRPr="2B0F07D2" w:rsidR="00D10E3C">
        <w:rPr>
          <w:lang w:val="en-GB"/>
        </w:rPr>
        <w:t xml:space="preserve"> </w:t>
      </w:r>
    </w:p>
    <w:p w:rsidR="00765BFB" w:rsidP="00216CE9" w:rsidRDefault="00765BFB" w14:paraId="0079D70C" w14:textId="367763BF">
      <w:pPr>
        <w:rPr>
          <w:lang w:val="en-GB"/>
        </w:rPr>
      </w:pPr>
      <w:r w:rsidRPr="2B0F07D2">
        <w:rPr>
          <w:lang w:val="en-GB"/>
        </w:rPr>
        <w:t>The template should be shared with the Data Partner</w:t>
      </w:r>
      <w:r w:rsidRPr="2B0F07D2" w:rsidR="00F602A8">
        <w:rPr>
          <w:lang w:val="en-GB"/>
        </w:rPr>
        <w:t xml:space="preserve"> at the start of the mapping process</w:t>
      </w:r>
      <w:r w:rsidRPr="2B0F07D2" w:rsidR="49F11539">
        <w:rPr>
          <w:lang w:val="en-GB"/>
        </w:rPr>
        <w:t>,</w:t>
      </w:r>
      <w:r w:rsidRPr="2B0F07D2" w:rsidR="004575AE">
        <w:rPr>
          <w:lang w:val="en-GB"/>
        </w:rPr>
        <w:t xml:space="preserve"> to make sure they are able to fulfil the requirements at the end.</w:t>
      </w:r>
    </w:p>
    <w:p w:rsidR="007B5B94" w:rsidRDefault="00D10E3C" w14:paraId="70A6A41D" w14:textId="0E62BBFF">
      <w:pPr>
        <w:rPr>
          <w:lang w:val="en-GB"/>
        </w:rPr>
      </w:pPr>
      <w:r w:rsidRPr="2B0F07D2">
        <w:rPr>
          <w:lang w:val="en-GB"/>
        </w:rPr>
        <w:t>If the SME that is performing the inspection was not involved in the ETL implementation we advise to use a two-stage inspection process. A first inspection report can be made to provide recommendations to the Data Partner on how to improve the ETL and processes</w:t>
      </w:r>
      <w:r w:rsidRPr="2B0F07D2" w:rsidR="40675459">
        <w:rPr>
          <w:lang w:val="en-GB"/>
        </w:rPr>
        <w:t>,</w:t>
      </w:r>
      <w:r w:rsidRPr="2B0F07D2" w:rsidR="00C42F8E">
        <w:rPr>
          <w:lang w:val="en-GB"/>
        </w:rPr>
        <w:t xml:space="preserve"> if necessary</w:t>
      </w:r>
      <w:r w:rsidRPr="2B0F07D2">
        <w:rPr>
          <w:lang w:val="en-GB"/>
        </w:rPr>
        <w:t xml:space="preserve">. </w:t>
      </w:r>
      <w:r w:rsidRPr="2B0F07D2" w:rsidR="002B10D5">
        <w:rPr>
          <w:lang w:val="en-GB"/>
        </w:rPr>
        <w:t>Ideally</w:t>
      </w:r>
      <w:r w:rsidRPr="2B0F07D2" w:rsidR="177AC417">
        <w:rPr>
          <w:lang w:val="en-GB"/>
        </w:rPr>
        <w:t>,</w:t>
      </w:r>
      <w:r w:rsidRPr="2B0F07D2" w:rsidR="002B10D5">
        <w:rPr>
          <w:lang w:val="en-GB"/>
        </w:rPr>
        <w:t xml:space="preserve"> this includes a site visit of the SME</w:t>
      </w:r>
      <w:r w:rsidRPr="2B0F07D2" w:rsidR="00C42F8E">
        <w:rPr>
          <w:lang w:val="en-GB"/>
        </w:rPr>
        <w:t xml:space="preserve"> after </w:t>
      </w:r>
      <w:r w:rsidRPr="2B0F07D2" w:rsidR="00A269F0">
        <w:rPr>
          <w:lang w:val="en-GB"/>
        </w:rPr>
        <w:t>providing</w:t>
      </w:r>
      <w:r w:rsidRPr="2B0F07D2" w:rsidR="00C42F8E">
        <w:rPr>
          <w:lang w:val="en-GB"/>
        </w:rPr>
        <w:t xml:space="preserve"> instructions on the content of the report</w:t>
      </w:r>
      <w:r w:rsidRPr="2B0F07D2" w:rsidR="00CD3894">
        <w:rPr>
          <w:lang w:val="en-GB"/>
        </w:rPr>
        <w:t>.</w:t>
      </w:r>
      <w:r w:rsidRPr="2B0F07D2" w:rsidR="002B10D5">
        <w:rPr>
          <w:lang w:val="en-GB"/>
        </w:rPr>
        <w:t xml:space="preserve"> The Data Partner can share this draft report with EHDEN to obtain additional </w:t>
      </w:r>
      <w:r w:rsidRPr="2B0F07D2" w:rsidR="00CD3894">
        <w:rPr>
          <w:lang w:val="en-GB"/>
        </w:rPr>
        <w:t>input</w:t>
      </w:r>
      <w:r w:rsidRPr="2B0F07D2" w:rsidR="002B10D5">
        <w:rPr>
          <w:lang w:val="en-GB"/>
        </w:rPr>
        <w:t xml:space="preserve">. </w:t>
      </w:r>
      <w:r w:rsidRPr="2B0F07D2">
        <w:rPr>
          <w:lang w:val="en-GB"/>
        </w:rPr>
        <w:t>Once the improvements have been made the final report can be created by the SME</w:t>
      </w:r>
      <w:r w:rsidRPr="2B0F07D2" w:rsidR="002B10D5">
        <w:rPr>
          <w:lang w:val="en-GB"/>
        </w:rPr>
        <w:t xml:space="preserve"> and sen</w:t>
      </w:r>
      <w:r w:rsidRPr="2B0F07D2" w:rsidR="1B6DAFC5">
        <w:rPr>
          <w:lang w:val="en-GB"/>
        </w:rPr>
        <w:t>t</w:t>
      </w:r>
      <w:r w:rsidRPr="2B0F07D2" w:rsidR="002B10D5">
        <w:rPr>
          <w:lang w:val="en-GB"/>
        </w:rPr>
        <w:t xml:space="preserve"> to EHDEN for approval. </w:t>
      </w:r>
    </w:p>
    <w:p w:rsidR="000121B2" w:rsidRDefault="002B10D5" w14:paraId="07A9D885" w14:textId="4CFCC348">
      <w:pPr>
        <w:rPr>
          <w:lang w:val="en-GB"/>
        </w:rPr>
      </w:pPr>
      <w:r w:rsidRPr="7FD768E3">
        <w:rPr>
          <w:lang w:val="en-GB"/>
        </w:rPr>
        <w:t>After this</w:t>
      </w:r>
      <w:r w:rsidRPr="7FD768E3" w:rsidR="00D10E3C">
        <w:rPr>
          <w:lang w:val="en-GB"/>
        </w:rPr>
        <w:t xml:space="preserve"> </w:t>
      </w:r>
      <w:r w:rsidR="007B5B94">
        <w:rPr>
          <w:lang w:val="en-GB"/>
        </w:rPr>
        <w:t xml:space="preserve">step </w:t>
      </w:r>
      <w:r w:rsidRPr="7FD768E3" w:rsidR="00D10E3C">
        <w:rPr>
          <w:lang w:val="en-GB"/>
        </w:rPr>
        <w:t>the percentage of the grant related to th</w:t>
      </w:r>
      <w:r w:rsidR="001C1AE1">
        <w:rPr>
          <w:lang w:val="en-GB"/>
        </w:rPr>
        <w:t xml:space="preserve">e inspection </w:t>
      </w:r>
      <w:r w:rsidRPr="7FD768E3" w:rsidR="00D10E3C">
        <w:rPr>
          <w:lang w:val="en-GB"/>
        </w:rPr>
        <w:t>milestone</w:t>
      </w:r>
      <w:r w:rsidRPr="7FD768E3">
        <w:rPr>
          <w:lang w:val="en-GB"/>
        </w:rPr>
        <w:t xml:space="preserve"> is released</w:t>
      </w:r>
      <w:r w:rsidR="007B5B94">
        <w:rPr>
          <w:lang w:val="en-GB"/>
        </w:rPr>
        <w:t xml:space="preserve"> to the Data Partner.</w:t>
      </w:r>
      <w:r w:rsidRPr="7FD768E3" w:rsidR="00D10E3C">
        <w:rPr>
          <w:lang w:val="en-GB"/>
        </w:rPr>
        <w:br w:type="page"/>
      </w:r>
    </w:p>
    <w:p w:rsidR="00216CE9" w:rsidP="000121B2" w:rsidRDefault="000121B2" w14:paraId="701DB0EE" w14:textId="2D75D30C">
      <w:pPr>
        <w:pStyle w:val="Heading1"/>
        <w:rPr>
          <w:lang w:val="en-GB"/>
        </w:rPr>
      </w:pPr>
      <w:r w:rsidRPr="596923A2">
        <w:rPr>
          <w:lang w:val="en-GB"/>
        </w:rPr>
        <w:lastRenderedPageBreak/>
        <w:t>General information</w:t>
      </w:r>
    </w:p>
    <w:p w:rsidR="000121B2" w:rsidP="000121B2" w:rsidRDefault="000121B2" w14:paraId="6A7693F5" w14:textId="75CA31C6">
      <w:pPr>
        <w:rPr>
          <w:i/>
          <w:iCs/>
          <w:color w:val="BFBFBF" w:themeColor="background1" w:themeShade="BF"/>
          <w:lang w:val="en-GB"/>
        </w:rPr>
      </w:pPr>
      <w:r>
        <w:rPr>
          <w:i/>
          <w:iCs/>
          <w:color w:val="BFBFBF" w:themeColor="background1" w:themeShade="BF"/>
          <w:lang w:val="en-GB"/>
        </w:rPr>
        <w:t>This section</w:t>
      </w:r>
      <w:r w:rsidR="0065401A">
        <w:rPr>
          <w:i/>
          <w:iCs/>
          <w:color w:val="BFBFBF" w:themeColor="background1" w:themeShade="BF"/>
          <w:lang w:val="en-GB"/>
        </w:rPr>
        <w:t xml:space="preserve"> should provide </w:t>
      </w:r>
      <w:r>
        <w:rPr>
          <w:i/>
          <w:iCs/>
          <w:color w:val="BFBFBF" w:themeColor="background1" w:themeShade="BF"/>
          <w:lang w:val="en-GB"/>
        </w:rPr>
        <w:t>general information about the data partner and the SME that is performing the inspection task.</w:t>
      </w:r>
    </w:p>
    <w:p w:rsidRPr="0065401A" w:rsidR="000121B2" w:rsidP="000121B2" w:rsidRDefault="000121B2" w14:paraId="71773318" w14:textId="7D639317">
      <w:pPr>
        <w:pStyle w:val="ListParagraph"/>
        <w:numPr>
          <w:ilvl w:val="0"/>
          <w:numId w:val="8"/>
        </w:numPr>
        <w:rPr>
          <w:color w:val="auto"/>
          <w:lang w:val="en-GB"/>
        </w:rPr>
      </w:pPr>
      <w:r w:rsidRPr="000121B2">
        <w:rPr>
          <w:color w:val="auto"/>
          <w:lang w:val="en-GB"/>
        </w:rPr>
        <w:t xml:space="preserve">Name of the </w:t>
      </w:r>
      <w:r w:rsidR="00743183">
        <w:rPr>
          <w:color w:val="auto"/>
          <w:lang w:val="en-GB"/>
        </w:rPr>
        <w:t>Data Partner (</w:t>
      </w:r>
      <w:r w:rsidRPr="000121B2">
        <w:rPr>
          <w:color w:val="auto"/>
          <w:lang w:val="en-GB"/>
        </w:rPr>
        <w:t>Legal Entity</w:t>
      </w:r>
      <w:r w:rsidR="00743183">
        <w:rPr>
          <w:color w:val="auto"/>
          <w:lang w:val="en-GB"/>
        </w:rPr>
        <w:t>)</w:t>
      </w:r>
    </w:p>
    <w:p w:rsidR="004C5586" w:rsidP="004C5586" w:rsidRDefault="000121B2" w14:paraId="4DC843C3" w14:textId="602F4E2C">
      <w:pPr>
        <w:pStyle w:val="ListParagraph"/>
        <w:numPr>
          <w:ilvl w:val="0"/>
          <w:numId w:val="8"/>
        </w:numPr>
        <w:rPr>
          <w:color w:val="auto"/>
          <w:lang w:val="en-GB"/>
        </w:rPr>
      </w:pPr>
      <w:r w:rsidRPr="000121B2">
        <w:rPr>
          <w:color w:val="auto"/>
          <w:lang w:val="en-GB"/>
        </w:rPr>
        <w:t>Database Name and Acronym</w:t>
      </w:r>
    </w:p>
    <w:p w:rsidRPr="004C5586" w:rsidR="004C5586" w:rsidP="004C5586" w:rsidRDefault="00230B34" w14:paraId="11D6CE7F" w14:textId="7669A7F8">
      <w:pPr>
        <w:pStyle w:val="ListParagraph"/>
        <w:numPr>
          <w:ilvl w:val="0"/>
          <w:numId w:val="8"/>
        </w:numPr>
        <w:rPr>
          <w:color w:val="auto"/>
          <w:lang w:val="en-GB"/>
        </w:rPr>
      </w:pPr>
      <w:r>
        <w:rPr>
          <w:color w:val="auto"/>
          <w:lang w:val="en-GB"/>
        </w:rPr>
        <w:t xml:space="preserve">Details </w:t>
      </w:r>
      <w:r w:rsidR="004C5586">
        <w:rPr>
          <w:color w:val="auto"/>
          <w:lang w:val="en-GB"/>
        </w:rPr>
        <w:t>Contact Person Data Partner</w:t>
      </w:r>
    </w:p>
    <w:p w:rsidR="009D669D" w:rsidP="0065401A" w:rsidRDefault="009D669D" w14:paraId="671AC868" w14:textId="716A9A1E">
      <w:pPr>
        <w:pStyle w:val="ListParagraph"/>
        <w:numPr>
          <w:ilvl w:val="0"/>
          <w:numId w:val="8"/>
        </w:numPr>
        <w:rPr>
          <w:color w:val="auto"/>
          <w:lang w:val="en-GB"/>
        </w:rPr>
      </w:pPr>
      <w:r>
        <w:rPr>
          <w:color w:val="auto"/>
          <w:lang w:val="en-GB"/>
        </w:rPr>
        <w:t xml:space="preserve">Short description of the database and </w:t>
      </w:r>
      <w:r w:rsidR="0064743E">
        <w:rPr>
          <w:color w:val="auto"/>
          <w:lang w:val="en-GB"/>
        </w:rPr>
        <w:t>scope of mapping exercise</w:t>
      </w:r>
    </w:p>
    <w:p w:rsidRPr="001D52B2" w:rsidR="001D52B2" w:rsidP="001D52B2" w:rsidRDefault="001D52B2" w14:paraId="1E8E1572" w14:textId="7C8845BA" w14:noSpellErr="1">
      <w:pPr>
        <w:pStyle w:val="ListParagraph"/>
        <w:numPr>
          <w:ilvl w:val="0"/>
          <w:numId w:val="8"/>
        </w:numPr>
        <w:rPr>
          <w:color w:val="auto"/>
          <w:lang w:val="en-GB"/>
        </w:rPr>
      </w:pPr>
      <w:commentRangeStart w:id="1265110657"/>
      <w:commentRangeStart w:id="23023417"/>
      <w:r w:rsidRPr="0C2816D5" w:rsidR="001D52B2">
        <w:rPr>
          <w:color w:val="auto"/>
          <w:lang w:val="en-GB"/>
        </w:rPr>
        <w:t>CDM Version</w:t>
      </w:r>
      <w:commentRangeEnd w:id="1265110657"/>
      <w:r>
        <w:rPr>
          <w:rStyle w:val="CommentReference"/>
        </w:rPr>
        <w:commentReference w:id="1265110657"/>
      </w:r>
      <w:commentRangeEnd w:id="23023417"/>
      <w:r>
        <w:rPr>
          <w:rStyle w:val="CommentReference"/>
        </w:rPr>
        <w:commentReference w:id="23023417"/>
      </w:r>
    </w:p>
    <w:p w:rsidRPr="006B6C9F" w:rsidR="006B6C9F" w:rsidP="006B6C9F" w:rsidRDefault="00477295" w14:paraId="01C9ED83" w14:textId="004F1E87">
      <w:pPr>
        <w:pStyle w:val="ListParagraph"/>
        <w:numPr>
          <w:ilvl w:val="0"/>
          <w:numId w:val="8"/>
        </w:numPr>
        <w:rPr>
          <w:color w:val="auto"/>
          <w:lang w:val="en-GB"/>
        </w:rPr>
      </w:pPr>
      <w:r>
        <w:rPr>
          <w:color w:val="auto"/>
          <w:lang w:val="en-GB"/>
        </w:rPr>
        <w:t>Last ETL execution date</w:t>
      </w:r>
    </w:p>
    <w:p w:rsidR="000121B2" w:rsidP="0065401A" w:rsidRDefault="000121B2" w14:paraId="28D905AC" w14:textId="1D7F5C6E">
      <w:pPr>
        <w:pStyle w:val="ListParagraph"/>
        <w:numPr>
          <w:ilvl w:val="0"/>
          <w:numId w:val="8"/>
        </w:numPr>
        <w:rPr>
          <w:color w:val="auto"/>
          <w:lang w:val="en-GB"/>
        </w:rPr>
      </w:pPr>
      <w:r w:rsidRPr="000121B2">
        <w:rPr>
          <w:color w:val="auto"/>
          <w:lang w:val="en-GB"/>
        </w:rPr>
        <w:t>Name of the SME performing the inspection task</w:t>
      </w:r>
      <w:r w:rsidR="000818CD">
        <w:rPr>
          <w:color w:val="auto"/>
          <w:lang w:val="en-GB"/>
        </w:rPr>
        <w:t xml:space="preserve"> (Legal Entity)</w:t>
      </w:r>
    </w:p>
    <w:p w:rsidRPr="0065401A" w:rsidR="004C5586" w:rsidP="0065401A" w:rsidRDefault="00230B34" w14:paraId="3A099990" w14:textId="1D0144BE">
      <w:pPr>
        <w:pStyle w:val="ListParagraph"/>
        <w:numPr>
          <w:ilvl w:val="0"/>
          <w:numId w:val="8"/>
        </w:numPr>
        <w:rPr>
          <w:color w:val="auto"/>
          <w:lang w:val="en-GB"/>
        </w:rPr>
      </w:pPr>
      <w:r>
        <w:rPr>
          <w:color w:val="auto"/>
          <w:lang w:val="en-GB"/>
        </w:rPr>
        <w:t xml:space="preserve">Details </w:t>
      </w:r>
      <w:r w:rsidR="004C5586">
        <w:rPr>
          <w:color w:val="auto"/>
          <w:lang w:val="en-GB"/>
        </w:rPr>
        <w:t>Contact Person SME</w:t>
      </w:r>
    </w:p>
    <w:p w:rsidR="000121B2" w:rsidP="000121B2" w:rsidRDefault="000121B2" w14:paraId="0D9764C3" w14:textId="197475E9">
      <w:pPr>
        <w:pStyle w:val="ListParagraph"/>
        <w:numPr>
          <w:ilvl w:val="0"/>
          <w:numId w:val="8"/>
        </w:numPr>
        <w:rPr>
          <w:color w:val="auto"/>
          <w:lang w:val="en-GB"/>
        </w:rPr>
      </w:pPr>
      <w:r w:rsidRPr="000121B2">
        <w:rPr>
          <w:color w:val="auto"/>
          <w:lang w:val="en-GB"/>
        </w:rPr>
        <w:t>Describe the level of involvement of the SME in the development and implementation of the ETL and the installation of the analytical infrastructure</w:t>
      </w:r>
      <w:r w:rsidR="001C1B6E">
        <w:rPr>
          <w:color w:val="auto"/>
          <w:lang w:val="en-GB"/>
        </w:rPr>
        <w:t xml:space="preserve">. </w:t>
      </w:r>
    </w:p>
    <w:p w:rsidRPr="00477295" w:rsidR="00477295" w:rsidP="00477295" w:rsidRDefault="00477295" w14:paraId="3AD094D2" w14:textId="1C1E8C0D">
      <w:pPr>
        <w:pStyle w:val="ListParagraph"/>
        <w:numPr>
          <w:ilvl w:val="0"/>
          <w:numId w:val="8"/>
        </w:numPr>
        <w:rPr>
          <w:color w:val="auto"/>
          <w:lang w:val="en-GB"/>
        </w:rPr>
      </w:pPr>
      <w:r>
        <w:rPr>
          <w:color w:val="auto"/>
          <w:lang w:val="en-GB"/>
        </w:rPr>
        <w:t>Date of the inspection report</w:t>
      </w:r>
    </w:p>
    <w:p w:rsidRPr="005A150A" w:rsidR="000121B2" w:rsidP="000121B2" w:rsidRDefault="0065401A" w14:paraId="24648C07" w14:textId="1EED14F5">
      <w:pPr>
        <w:pStyle w:val="ListParagraph"/>
        <w:numPr>
          <w:ilvl w:val="0"/>
          <w:numId w:val="8"/>
        </w:numPr>
        <w:rPr>
          <w:color w:val="auto"/>
          <w:lang w:val="en-GB"/>
        </w:rPr>
      </w:pPr>
      <w:r w:rsidRPr="594F374D">
        <w:rPr>
          <w:color w:val="auto"/>
          <w:lang w:val="en-GB"/>
        </w:rPr>
        <w:t>Signature of the Data Partner and SME</w:t>
      </w:r>
    </w:p>
    <w:p w:rsidR="000121B2" w:rsidP="000121B2" w:rsidRDefault="000121B2" w14:paraId="73721CC1" w14:textId="3BA2A8CB">
      <w:pPr>
        <w:pStyle w:val="Heading1"/>
        <w:rPr>
          <w:lang w:val="en-GB"/>
        </w:rPr>
      </w:pPr>
      <w:r w:rsidRPr="596923A2">
        <w:rPr>
          <w:lang w:val="en-GB"/>
        </w:rPr>
        <w:t>ETL development</w:t>
      </w:r>
    </w:p>
    <w:p w:rsidRPr="00B01766" w:rsidR="009548FA" w:rsidP="2B0F07D2" w:rsidRDefault="00F87DD3" w14:paraId="1481C3F0" w14:textId="73142660">
      <w:pPr>
        <w:rPr>
          <w:i/>
          <w:iCs/>
          <w:color w:val="BFBFBF" w:themeColor="background1" w:themeShade="BF"/>
          <w:lang w:val="en-GB"/>
        </w:rPr>
      </w:pPr>
      <w:r w:rsidRPr="2B0F07D2">
        <w:rPr>
          <w:i/>
          <w:iCs/>
          <w:color w:val="BFBFBF" w:themeColor="background2" w:themeShade="BF"/>
          <w:lang w:val="en-GB"/>
        </w:rPr>
        <w:t>This section describes the ETL process and provides insight in</w:t>
      </w:r>
      <w:r w:rsidRPr="2B0F07D2" w:rsidR="42EB48E7">
        <w:rPr>
          <w:i/>
          <w:iCs/>
          <w:color w:val="BFBFBF" w:themeColor="background2" w:themeShade="BF"/>
          <w:lang w:val="en-GB"/>
        </w:rPr>
        <w:t>to</w:t>
      </w:r>
      <w:r w:rsidRPr="2B0F07D2">
        <w:rPr>
          <w:i/>
          <w:iCs/>
          <w:color w:val="BFBFBF" w:themeColor="background2" w:themeShade="BF"/>
          <w:lang w:val="en-GB"/>
        </w:rPr>
        <w:t xml:space="preserve"> the Quality Control. </w:t>
      </w:r>
      <w:r w:rsidRPr="2B0F07D2" w:rsidR="001B6532">
        <w:rPr>
          <w:i/>
          <w:iCs/>
          <w:color w:val="BFBFBF" w:themeColor="background2" w:themeShade="BF"/>
          <w:lang w:val="en-GB"/>
        </w:rPr>
        <w:t xml:space="preserve">EHDEN will provide a CDM </w:t>
      </w:r>
      <w:r w:rsidRPr="2B0F07D2" w:rsidR="00B405D4">
        <w:rPr>
          <w:i/>
          <w:iCs/>
          <w:color w:val="BFBFBF" w:themeColor="background2" w:themeShade="BF"/>
          <w:lang w:val="en-GB"/>
        </w:rPr>
        <w:t>Inspection</w:t>
      </w:r>
      <w:r w:rsidRPr="2B0F07D2" w:rsidR="001B6532">
        <w:rPr>
          <w:i/>
          <w:iCs/>
          <w:color w:val="BFBFBF" w:themeColor="background2" w:themeShade="BF"/>
          <w:lang w:val="en-GB"/>
        </w:rPr>
        <w:t xml:space="preserve"> R package that contains quality control and performance checks on the CDM</w:t>
      </w:r>
      <w:r w:rsidRPr="2B0F07D2" w:rsidR="00BD7C86">
        <w:rPr>
          <w:i/>
          <w:iCs/>
          <w:color w:val="BFBFBF" w:themeColor="background2" w:themeShade="BF"/>
          <w:lang w:val="en-GB"/>
        </w:rPr>
        <w:t xml:space="preserve"> and will provide standardised output to be included in the </w:t>
      </w:r>
      <w:r w:rsidRPr="2B0F07D2" w:rsidR="00B01766">
        <w:rPr>
          <w:i/>
          <w:iCs/>
          <w:color w:val="BFBFBF" w:themeColor="background2" w:themeShade="BF"/>
          <w:lang w:val="en-GB"/>
        </w:rPr>
        <w:t>inspection report.</w:t>
      </w:r>
    </w:p>
    <w:p w:rsidR="001E7333" w:rsidP="0065401A" w:rsidRDefault="0065401A" w14:paraId="6B6E83FF" w14:textId="0B07D35D">
      <w:pPr>
        <w:pStyle w:val="ListParagraph"/>
        <w:numPr>
          <w:ilvl w:val="0"/>
          <w:numId w:val="12"/>
        </w:numPr>
        <w:rPr>
          <w:lang w:val="en-GB"/>
        </w:rPr>
      </w:pPr>
      <w:r w:rsidRPr="596923A2">
        <w:rPr>
          <w:lang w:val="en-GB"/>
        </w:rPr>
        <w:t>ETL documentation</w:t>
      </w:r>
      <w:r w:rsidR="001E7333">
        <w:rPr>
          <w:lang w:val="en-GB"/>
        </w:rPr>
        <w:t>.</w:t>
      </w:r>
    </w:p>
    <w:p w:rsidR="001E7333" w:rsidP="001E7333" w:rsidRDefault="001E7333" w14:paraId="46AAF756" w14:textId="77777777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N</w:t>
      </w:r>
      <w:r w:rsidRPr="596923A2" w:rsidR="0065401A">
        <w:rPr>
          <w:lang w:val="en-GB"/>
        </w:rPr>
        <w:t xml:space="preserve">eeds to be shared as an Appendix to this report. </w:t>
      </w:r>
    </w:p>
    <w:p w:rsidR="001E7333" w:rsidP="001E7333" w:rsidRDefault="0065401A" w14:paraId="43760AA5" w14:textId="36B267A6">
      <w:pPr>
        <w:pStyle w:val="ListParagraph"/>
        <w:numPr>
          <w:ilvl w:val="1"/>
          <w:numId w:val="12"/>
        </w:numPr>
        <w:rPr>
          <w:lang w:val="en-GB"/>
        </w:rPr>
      </w:pPr>
      <w:r w:rsidRPr="596923A2">
        <w:rPr>
          <w:lang w:val="en-GB"/>
        </w:rPr>
        <w:t>Approve the quality of the ETL documentation with respect to its completeness and level of detail</w:t>
      </w:r>
      <w:r w:rsidRPr="596923A2" w:rsidR="003A4693">
        <w:rPr>
          <w:lang w:val="en-GB"/>
        </w:rPr>
        <w:t xml:space="preserve"> per data domain</w:t>
      </w:r>
      <w:r w:rsidRPr="596923A2">
        <w:rPr>
          <w:lang w:val="en-GB"/>
        </w:rPr>
        <w:t xml:space="preserve">. </w:t>
      </w:r>
      <w:r w:rsidR="00474A2B">
        <w:rPr>
          <w:lang w:val="en-GB"/>
        </w:rPr>
        <w:t>Ideally it is based on the Rab</w:t>
      </w:r>
      <w:r w:rsidR="00B46E0A">
        <w:rPr>
          <w:lang w:val="en-GB"/>
        </w:rPr>
        <w:t>b</w:t>
      </w:r>
      <w:r w:rsidR="00474A2B">
        <w:rPr>
          <w:lang w:val="en-GB"/>
        </w:rPr>
        <w:t>it-</w:t>
      </w:r>
      <w:r w:rsidR="00B46E0A">
        <w:rPr>
          <w:lang w:val="en-GB"/>
        </w:rPr>
        <w:t>in-a-Hat</w:t>
      </w:r>
      <w:r w:rsidR="004C7253">
        <w:rPr>
          <w:lang w:val="en-GB"/>
        </w:rPr>
        <w:t xml:space="preserve"> </w:t>
      </w:r>
      <w:r w:rsidR="00CB7401">
        <w:rPr>
          <w:lang w:val="en-GB"/>
        </w:rPr>
        <w:t>mapping definition document</w:t>
      </w:r>
      <w:r w:rsidR="00A27795">
        <w:rPr>
          <w:lang w:val="en-GB"/>
        </w:rPr>
        <w:t>. If a staging table approach is used, its creation needs to be described in detail.</w:t>
      </w:r>
      <w:r w:rsidR="007B42C8">
        <w:rPr>
          <w:lang w:val="en-GB"/>
        </w:rPr>
        <w:t xml:space="preserve"> </w:t>
      </w:r>
    </w:p>
    <w:p w:rsidR="001E7333" w:rsidP="001E7333" w:rsidRDefault="00D10E3C" w14:paraId="1F654350" w14:textId="77777777">
      <w:pPr>
        <w:pStyle w:val="ListParagraph"/>
        <w:numPr>
          <w:ilvl w:val="1"/>
          <w:numId w:val="12"/>
        </w:numPr>
        <w:rPr>
          <w:lang w:val="en-GB"/>
        </w:rPr>
      </w:pPr>
      <w:r w:rsidRPr="596923A2">
        <w:rPr>
          <w:lang w:val="en-GB"/>
        </w:rPr>
        <w:t xml:space="preserve">Does it contain enough detail on the applied business rules and </w:t>
      </w:r>
      <w:r w:rsidRPr="596923A2" w:rsidR="53833219">
        <w:rPr>
          <w:lang w:val="en-GB"/>
        </w:rPr>
        <w:t xml:space="preserve">are they following </w:t>
      </w:r>
      <w:r w:rsidRPr="596923A2">
        <w:rPr>
          <w:lang w:val="en-GB"/>
        </w:rPr>
        <w:t>the THEMIS rules</w:t>
      </w:r>
      <w:r w:rsidRPr="596923A2" w:rsidR="00EF04B6">
        <w:rPr>
          <w:lang w:val="en-GB"/>
        </w:rPr>
        <w:t>?</w:t>
      </w:r>
      <w:r w:rsidR="005732CE">
        <w:rPr>
          <w:lang w:val="en-GB"/>
        </w:rPr>
        <w:t xml:space="preserve"> </w:t>
      </w:r>
    </w:p>
    <w:p w:rsidR="0065401A" w:rsidP="001E7333" w:rsidRDefault="005732CE" w14:paraId="27D2F85B" w14:textId="35C396C2">
      <w:pPr>
        <w:pStyle w:val="ListParagraph"/>
        <w:numPr>
          <w:ilvl w:val="1"/>
          <w:numId w:val="12"/>
        </w:numPr>
        <w:rPr>
          <w:lang w:val="en-GB"/>
        </w:rPr>
      </w:pPr>
      <w:r w:rsidRPr="2B0F07D2">
        <w:rPr>
          <w:lang w:val="en-GB"/>
        </w:rPr>
        <w:t>Compare the ETL documentation with the shared ETL code to make sure it</w:t>
      </w:r>
      <w:r w:rsidRPr="2B0F07D2" w:rsidR="0043643F">
        <w:rPr>
          <w:lang w:val="en-GB"/>
        </w:rPr>
        <w:t xml:space="preserve"> is a correct representation of the implementation.</w:t>
      </w:r>
      <w:r w:rsidRPr="2B0F07D2" w:rsidR="1F1454D8">
        <w:rPr>
          <w:lang w:val="en-GB"/>
        </w:rPr>
        <w:t xml:space="preserve"> Ideally, end-to-end tests using the Rabbit-in-a-hat </w:t>
      </w:r>
      <w:proofErr w:type="spellStart"/>
      <w:r w:rsidRPr="2B0F07D2" w:rsidR="1F1454D8">
        <w:rPr>
          <w:lang w:val="en-GB"/>
        </w:rPr>
        <w:t>testFramework.R</w:t>
      </w:r>
      <w:proofErr w:type="spellEnd"/>
      <w:r w:rsidRPr="2B0F07D2" w:rsidR="1F1454D8">
        <w:rPr>
          <w:lang w:val="en-GB"/>
        </w:rPr>
        <w:t xml:space="preserve"> is </w:t>
      </w:r>
      <w:proofErr w:type="gramStart"/>
      <w:r w:rsidRPr="2B0F07D2" w:rsidR="1F1454D8">
        <w:rPr>
          <w:lang w:val="en-GB"/>
        </w:rPr>
        <w:t>implemented</w:t>
      </w:r>
      <w:proofErr w:type="gramEnd"/>
      <w:r w:rsidRPr="2B0F07D2" w:rsidR="1F1454D8">
        <w:rPr>
          <w:lang w:val="en-GB"/>
        </w:rPr>
        <w:t xml:space="preserve"> and results are shared.</w:t>
      </w:r>
    </w:p>
    <w:p w:rsidR="00C331DA" w:rsidP="001E7333" w:rsidRDefault="00C331DA" w14:paraId="2B7B73AF" w14:textId="7E9D7E52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If allowed share the White Rabbit scan report</w:t>
      </w:r>
    </w:p>
    <w:p w:rsidR="001E7333" w:rsidP="002B10D5" w:rsidRDefault="0065401A" w14:paraId="18CC22EE" w14:textId="77777777">
      <w:pPr>
        <w:pStyle w:val="ListParagraph"/>
        <w:numPr>
          <w:ilvl w:val="0"/>
          <w:numId w:val="12"/>
        </w:numPr>
        <w:rPr>
          <w:lang w:val="en-GB"/>
        </w:rPr>
      </w:pPr>
      <w:r w:rsidRPr="596923A2">
        <w:rPr>
          <w:lang w:val="en-GB"/>
        </w:rPr>
        <w:t xml:space="preserve">Vocabulary Mapping Process </w:t>
      </w:r>
    </w:p>
    <w:p w:rsidR="001E7333" w:rsidP="001E7333" w:rsidRDefault="001E7333" w14:paraId="7F024323" w14:textId="3CCBA088">
      <w:pPr>
        <w:pStyle w:val="ListParagraph"/>
        <w:numPr>
          <w:ilvl w:val="1"/>
          <w:numId w:val="12"/>
        </w:numPr>
        <w:rPr>
          <w:lang w:val="en-GB"/>
        </w:rPr>
      </w:pPr>
      <w:r w:rsidRPr="2B0F07D2">
        <w:rPr>
          <w:lang w:val="en-GB"/>
        </w:rPr>
        <w:t>N</w:t>
      </w:r>
      <w:r w:rsidRPr="2B0F07D2" w:rsidR="0065401A">
        <w:rPr>
          <w:lang w:val="en-GB"/>
        </w:rPr>
        <w:t>eeds to be described in the ETL documentation, i.e. for which domains custom</w:t>
      </w:r>
      <w:r w:rsidRPr="2B0F07D2" w:rsidR="5AD1C72F">
        <w:rPr>
          <w:lang w:val="en-GB"/>
        </w:rPr>
        <w:t xml:space="preserve"> vocabulary</w:t>
      </w:r>
      <w:r w:rsidRPr="2B0F07D2" w:rsidR="0065401A">
        <w:rPr>
          <w:lang w:val="en-GB"/>
        </w:rPr>
        <w:t xml:space="preserve"> mappings had to be performed, how this was done</w:t>
      </w:r>
      <w:r w:rsidRPr="2B0F07D2" w:rsidR="00C406CE">
        <w:rPr>
          <w:lang w:val="en-GB"/>
        </w:rPr>
        <w:t xml:space="preserve"> (</w:t>
      </w:r>
      <w:r w:rsidR="00BA0FE3">
        <w:rPr>
          <w:lang w:val="en-GB"/>
        </w:rPr>
        <w:t>e.g. were transl</w:t>
      </w:r>
      <w:r w:rsidR="002C36F8">
        <w:rPr>
          <w:lang w:val="en-GB"/>
        </w:rPr>
        <w:t>a</w:t>
      </w:r>
      <w:r w:rsidR="00BA0FE3">
        <w:rPr>
          <w:lang w:val="en-GB"/>
        </w:rPr>
        <w:t>tions made</w:t>
      </w:r>
      <w:r w:rsidR="002C36F8">
        <w:rPr>
          <w:lang w:val="en-GB"/>
        </w:rPr>
        <w:t xml:space="preserve">, was </w:t>
      </w:r>
      <w:r w:rsidRPr="2B0F07D2" w:rsidR="00C406CE">
        <w:rPr>
          <w:lang w:val="en-GB"/>
        </w:rPr>
        <w:t>Usagi</w:t>
      </w:r>
      <w:r w:rsidR="002C36F8">
        <w:rPr>
          <w:lang w:val="en-GB"/>
        </w:rPr>
        <w:t xml:space="preserve"> used etc.</w:t>
      </w:r>
      <w:r w:rsidRPr="2B0F07D2" w:rsidR="00C406CE">
        <w:rPr>
          <w:lang w:val="en-GB"/>
        </w:rPr>
        <w:t>)</w:t>
      </w:r>
      <w:r w:rsidRPr="2B0F07D2" w:rsidR="003A4693">
        <w:rPr>
          <w:lang w:val="en-GB"/>
        </w:rPr>
        <w:t xml:space="preserve"> and quality controlled. </w:t>
      </w:r>
    </w:p>
    <w:p w:rsidR="001E7333" w:rsidP="001E7333" w:rsidRDefault="001E7333" w14:paraId="31B027D6" w14:textId="4FEECD3C">
      <w:pPr>
        <w:pStyle w:val="ListParagraph"/>
        <w:numPr>
          <w:ilvl w:val="1"/>
          <w:numId w:val="12"/>
        </w:numPr>
        <w:rPr>
          <w:lang w:val="en-GB"/>
        </w:rPr>
      </w:pPr>
      <w:r w:rsidRPr="2B0F07D2">
        <w:rPr>
          <w:lang w:val="en-GB"/>
        </w:rPr>
        <w:t>I</w:t>
      </w:r>
      <w:r w:rsidRPr="2B0F07D2" w:rsidR="0065401A">
        <w:rPr>
          <w:lang w:val="en-GB"/>
        </w:rPr>
        <w:t xml:space="preserve">nsight needs to be provided </w:t>
      </w:r>
      <w:r w:rsidRPr="2B0F07D2" w:rsidR="34D5C8EC">
        <w:rPr>
          <w:lang w:val="en-GB"/>
        </w:rPr>
        <w:t xml:space="preserve">on </w:t>
      </w:r>
      <w:r w:rsidRPr="2B0F07D2" w:rsidR="0065401A">
        <w:rPr>
          <w:lang w:val="en-GB"/>
        </w:rPr>
        <w:t>the coverage (% of codes and % of data)</w:t>
      </w:r>
      <w:r w:rsidRPr="2B0F07D2" w:rsidR="7FB97CFA">
        <w:rPr>
          <w:lang w:val="en-GB"/>
        </w:rPr>
        <w:t xml:space="preserve"> as generated by the Data Quality Dashboard</w:t>
      </w:r>
      <w:r w:rsidRPr="2B0F07D2" w:rsidR="003A4693">
        <w:rPr>
          <w:lang w:val="en-GB"/>
        </w:rPr>
        <w:t>.</w:t>
      </w:r>
      <w:r w:rsidRPr="2B0F07D2" w:rsidR="002B10D5">
        <w:rPr>
          <w:lang w:val="en-GB"/>
        </w:rPr>
        <w:t xml:space="preserve"> </w:t>
      </w:r>
    </w:p>
    <w:p w:rsidR="00652D1D" w:rsidP="001E7333" w:rsidRDefault="00B405D4" w14:paraId="7433AAB5" w14:textId="5C28E5BD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CdmInspection</w:t>
      </w:r>
      <w:proofErr w:type="spellEnd"/>
      <w:r>
        <w:rPr>
          <w:lang w:val="en-GB"/>
        </w:rPr>
        <w:t xml:space="preserve"> R package</w:t>
      </w:r>
      <w:r w:rsidR="00C7141C">
        <w:rPr>
          <w:lang w:val="en-GB"/>
        </w:rPr>
        <w:t xml:space="preserve"> </w:t>
      </w:r>
      <w:r>
        <w:rPr>
          <w:lang w:val="en-GB"/>
        </w:rPr>
        <w:t xml:space="preserve">will </w:t>
      </w:r>
      <w:r w:rsidR="00C7141C">
        <w:rPr>
          <w:lang w:val="en-GB"/>
        </w:rPr>
        <w:t xml:space="preserve">contain queries to extract the top 50 </w:t>
      </w:r>
      <w:r w:rsidR="0026791E">
        <w:rPr>
          <w:lang w:val="en-GB"/>
        </w:rPr>
        <w:t>most frequent codes for the custom mapped domains</w:t>
      </w:r>
      <w:r w:rsidR="00083384">
        <w:rPr>
          <w:lang w:val="en-GB"/>
        </w:rPr>
        <w:t xml:space="preserve"> to be checked by the SME (note this</w:t>
      </w:r>
      <w:r w:rsidR="003A76BD">
        <w:rPr>
          <w:lang w:val="en-GB"/>
        </w:rPr>
        <w:t xml:space="preserve"> is</w:t>
      </w:r>
      <w:r w:rsidR="00083384">
        <w:rPr>
          <w:lang w:val="en-GB"/>
        </w:rPr>
        <w:t xml:space="preserve"> </w:t>
      </w:r>
      <w:r w:rsidR="00934010">
        <w:rPr>
          <w:lang w:val="en-GB"/>
        </w:rPr>
        <w:t>less important</w:t>
      </w:r>
      <w:r w:rsidR="00083384">
        <w:rPr>
          <w:lang w:val="en-GB"/>
        </w:rPr>
        <w:t xml:space="preserve"> for vocabularies that are already part of the </w:t>
      </w:r>
      <w:r w:rsidR="003D6C6C">
        <w:rPr>
          <w:lang w:val="en-GB"/>
        </w:rPr>
        <w:t xml:space="preserve">standardised </w:t>
      </w:r>
      <w:r w:rsidR="00083384">
        <w:rPr>
          <w:lang w:val="en-GB"/>
        </w:rPr>
        <w:t>vocabularies).</w:t>
      </w:r>
      <w:r w:rsidRPr="596923A2" w:rsidR="002B10D5">
        <w:rPr>
          <w:lang w:val="en-GB"/>
        </w:rPr>
        <w:t xml:space="preserve"> </w:t>
      </w:r>
    </w:p>
    <w:p w:rsidRPr="00105E01" w:rsidR="00105E01" w:rsidP="00105E01" w:rsidRDefault="0011006D" w14:paraId="7CD0EF1C" w14:textId="0C983FA9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In addition, all the custom mappings need to be shared with the report as Excel file</w:t>
      </w:r>
      <w:r w:rsidR="00D10708">
        <w:rPr>
          <w:lang w:val="en-GB"/>
        </w:rPr>
        <w:t>, to allow for random checks by EHDE</w:t>
      </w:r>
      <w:r w:rsidR="009C109F">
        <w:rPr>
          <w:lang w:val="en-GB"/>
        </w:rPr>
        <w:t>N</w:t>
      </w:r>
      <w:r w:rsidR="00D10708">
        <w:rPr>
          <w:lang w:val="en-GB"/>
        </w:rPr>
        <w:t>’s vocabulary team.</w:t>
      </w:r>
      <w:r w:rsidR="009C109F">
        <w:rPr>
          <w:lang w:val="en-GB"/>
        </w:rPr>
        <w:t xml:space="preserve"> Ideally these lists are sorted by source code frequency.</w:t>
      </w:r>
    </w:p>
    <w:p w:rsidR="00652D1D" w:rsidP="001E7333" w:rsidRDefault="00727DD9" w14:paraId="2115CC59" w14:textId="3A486875">
      <w:pPr>
        <w:pStyle w:val="ListParagraph"/>
        <w:numPr>
          <w:ilvl w:val="1"/>
          <w:numId w:val="12"/>
        </w:numPr>
        <w:rPr>
          <w:lang w:val="en-GB"/>
        </w:rPr>
      </w:pPr>
      <w:r w:rsidRPr="2B0F07D2">
        <w:rPr>
          <w:lang w:val="en-GB"/>
        </w:rPr>
        <w:lastRenderedPageBreak/>
        <w:t xml:space="preserve">The </w:t>
      </w:r>
      <w:proofErr w:type="spellStart"/>
      <w:r w:rsidRPr="2B0F07D2" w:rsidR="00802E59">
        <w:rPr>
          <w:lang w:val="en-GB"/>
        </w:rPr>
        <w:t>Cdm</w:t>
      </w:r>
      <w:r w:rsidRPr="2B0F07D2" w:rsidR="0080391B">
        <w:rPr>
          <w:lang w:val="en-GB"/>
        </w:rPr>
        <w:t>Inspection</w:t>
      </w:r>
      <w:proofErr w:type="spellEnd"/>
      <w:r w:rsidRPr="2B0F07D2" w:rsidR="00802E59">
        <w:rPr>
          <w:lang w:val="en-GB"/>
        </w:rPr>
        <w:t xml:space="preserve"> </w:t>
      </w:r>
      <w:r w:rsidRPr="2B0F07D2">
        <w:rPr>
          <w:lang w:val="en-GB"/>
        </w:rPr>
        <w:t>R package will extract the vocabulary version and included list of vocabularies</w:t>
      </w:r>
      <w:r w:rsidRPr="2B0F07D2" w:rsidR="3F585C50">
        <w:rPr>
          <w:lang w:val="en-GB"/>
        </w:rPr>
        <w:t>;</w:t>
      </w:r>
      <w:r w:rsidRPr="2B0F07D2" w:rsidR="0003113B">
        <w:rPr>
          <w:lang w:val="en-GB"/>
        </w:rPr>
        <w:t xml:space="preserve"> this output needs to be added in the report. </w:t>
      </w:r>
    </w:p>
    <w:p w:rsidR="00D107A7" w:rsidP="00EF04B6" w:rsidRDefault="00EF04B6" w14:paraId="4CED3665" w14:textId="77777777">
      <w:pPr>
        <w:pStyle w:val="ListParagraph"/>
        <w:numPr>
          <w:ilvl w:val="0"/>
          <w:numId w:val="12"/>
        </w:numPr>
        <w:rPr>
          <w:lang w:val="en-GB"/>
        </w:rPr>
      </w:pPr>
      <w:r w:rsidRPr="596923A2">
        <w:rPr>
          <w:lang w:val="en-GB"/>
        </w:rPr>
        <w:t>Describe the status of the ETL code</w:t>
      </w:r>
      <w:r w:rsidR="00D107A7">
        <w:rPr>
          <w:lang w:val="en-GB"/>
        </w:rPr>
        <w:t>:</w:t>
      </w:r>
    </w:p>
    <w:p w:rsidR="00765C97" w:rsidP="00D107A7" w:rsidRDefault="00765C97" w14:paraId="23680D2D" w14:textId="5252C17C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 xml:space="preserve">Described the technology used </w:t>
      </w:r>
      <w:r w:rsidR="00803147">
        <w:rPr>
          <w:lang w:val="en-GB"/>
        </w:rPr>
        <w:t>for implementing the ETL (</w:t>
      </w:r>
      <w:proofErr w:type="gramStart"/>
      <w:r w:rsidR="00803147">
        <w:rPr>
          <w:lang w:val="en-GB"/>
        </w:rPr>
        <w:t>SQL,R</w:t>
      </w:r>
      <w:proofErr w:type="gramEnd"/>
      <w:r w:rsidR="00803147">
        <w:rPr>
          <w:lang w:val="en-GB"/>
        </w:rPr>
        <w:t>, Python etc).</w:t>
      </w:r>
    </w:p>
    <w:p w:rsidR="00D107A7" w:rsidP="00D107A7" w:rsidRDefault="00EF04B6" w14:paraId="5A79540A" w14:textId="4C2E3304">
      <w:pPr>
        <w:pStyle w:val="ListParagraph"/>
        <w:numPr>
          <w:ilvl w:val="1"/>
          <w:numId w:val="12"/>
        </w:numPr>
        <w:rPr>
          <w:lang w:val="en-GB"/>
        </w:rPr>
      </w:pPr>
      <w:r w:rsidRPr="596923A2">
        <w:rPr>
          <w:lang w:val="en-GB"/>
        </w:rPr>
        <w:t xml:space="preserve">Is the ETL code executable fully automatically or are there manual steps? </w:t>
      </w:r>
      <w:r w:rsidR="00CE5B83">
        <w:rPr>
          <w:lang w:val="en-GB"/>
        </w:rPr>
        <w:t>If there are manual steps these need to be explained in documentation</w:t>
      </w:r>
      <w:r w:rsidR="00D107A7">
        <w:rPr>
          <w:lang w:val="en-GB"/>
        </w:rPr>
        <w:t xml:space="preserve">. </w:t>
      </w:r>
    </w:p>
    <w:p w:rsidRPr="002412A4" w:rsidR="00D107A7" w:rsidP="002412A4" w:rsidRDefault="003A3C32" w14:paraId="3F065AE1" w14:textId="5AEC5CD0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 xml:space="preserve">Provide feedback on the level of commenting and code structure. </w:t>
      </w:r>
      <w:r w:rsidR="00FF550A">
        <w:rPr>
          <w:lang w:val="en-GB"/>
        </w:rPr>
        <w:t>The m</w:t>
      </w:r>
      <w:r w:rsidR="001052FB">
        <w:rPr>
          <w:lang w:val="en-GB"/>
        </w:rPr>
        <w:t xml:space="preserve">inimum </w:t>
      </w:r>
      <w:r w:rsidR="00FF550A">
        <w:rPr>
          <w:lang w:val="en-GB"/>
        </w:rPr>
        <w:t xml:space="preserve">level of </w:t>
      </w:r>
      <w:r w:rsidR="001052FB">
        <w:rPr>
          <w:lang w:val="en-GB"/>
        </w:rPr>
        <w:t xml:space="preserve">commenting </w:t>
      </w:r>
      <w:r w:rsidR="00735918">
        <w:rPr>
          <w:lang w:val="en-GB"/>
        </w:rPr>
        <w:t>contains</w:t>
      </w:r>
      <w:r w:rsidR="00F743B3">
        <w:rPr>
          <w:lang w:val="en-GB"/>
        </w:rPr>
        <w:t xml:space="preserve"> an explanation of t</w:t>
      </w:r>
      <w:r w:rsidR="0031691F">
        <w:rPr>
          <w:lang w:val="en-GB"/>
        </w:rPr>
        <w:t xml:space="preserve">he </w:t>
      </w:r>
      <w:proofErr w:type="spellStart"/>
      <w:r w:rsidR="0031691F">
        <w:rPr>
          <w:lang w:val="en-GB"/>
        </w:rPr>
        <w:t>sql</w:t>
      </w:r>
      <w:proofErr w:type="spellEnd"/>
      <w:r w:rsidR="0031691F">
        <w:rPr>
          <w:lang w:val="en-GB"/>
        </w:rPr>
        <w:t xml:space="preserve"> query</w:t>
      </w:r>
      <w:r w:rsidR="0091572E">
        <w:rPr>
          <w:lang w:val="en-GB"/>
        </w:rPr>
        <w:t xml:space="preserve">, R </w:t>
      </w:r>
      <w:r w:rsidR="0031691F">
        <w:rPr>
          <w:lang w:val="en-GB"/>
        </w:rPr>
        <w:t>function</w:t>
      </w:r>
      <w:r w:rsidR="0091572E">
        <w:rPr>
          <w:lang w:val="en-GB"/>
        </w:rPr>
        <w:t>, etc</w:t>
      </w:r>
      <w:r w:rsidR="0031691F">
        <w:rPr>
          <w:lang w:val="en-GB"/>
        </w:rPr>
        <w:t xml:space="preserve">. See also </w:t>
      </w:r>
      <w:hyperlink w:history="1" r:id="rId11">
        <w:r w:rsidRPr="00FF550A" w:rsidR="0031691F">
          <w:rPr>
            <w:rStyle w:val="Hyperlink"/>
            <w:lang w:val="en-GB"/>
          </w:rPr>
          <w:t>this</w:t>
        </w:r>
      </w:hyperlink>
      <w:r w:rsidR="0031691F">
        <w:rPr>
          <w:lang w:val="en-GB"/>
        </w:rPr>
        <w:t xml:space="preserve"> guidance provid</w:t>
      </w:r>
      <w:r w:rsidR="00FF550A">
        <w:rPr>
          <w:lang w:val="en-GB"/>
        </w:rPr>
        <w:t>e</w:t>
      </w:r>
      <w:r w:rsidR="0031691F">
        <w:rPr>
          <w:lang w:val="en-GB"/>
        </w:rPr>
        <w:t>d by OHDSI</w:t>
      </w:r>
      <w:r w:rsidR="00FF550A">
        <w:rPr>
          <w:lang w:val="en-GB"/>
        </w:rPr>
        <w:t xml:space="preserve">. </w:t>
      </w:r>
      <w:r w:rsidR="00D9264D">
        <w:rPr>
          <w:lang w:val="en-GB"/>
        </w:rPr>
        <w:t>Code structure refers to a logical structure of the SQL</w:t>
      </w:r>
      <w:r w:rsidR="0091572E">
        <w:rPr>
          <w:lang w:val="en-GB"/>
        </w:rPr>
        <w:t>/R</w:t>
      </w:r>
      <w:r w:rsidR="00D9264D">
        <w:rPr>
          <w:lang w:val="en-GB"/>
        </w:rPr>
        <w:t xml:space="preserve"> files</w:t>
      </w:r>
      <w:r w:rsidR="00540396">
        <w:rPr>
          <w:lang w:val="en-GB"/>
        </w:rPr>
        <w:t>. W</w:t>
      </w:r>
      <w:r w:rsidR="00D9264D">
        <w:rPr>
          <w:lang w:val="en-GB"/>
        </w:rPr>
        <w:t xml:space="preserve">e recommend that the </w:t>
      </w:r>
      <w:r w:rsidRPr="002412A4" w:rsidR="00D9264D">
        <w:rPr>
          <w:lang w:val="en-GB"/>
        </w:rPr>
        <w:t>files are name a</w:t>
      </w:r>
      <w:r w:rsidR="002412A4">
        <w:rPr>
          <w:lang w:val="en-GB"/>
        </w:rPr>
        <w:t>s</w:t>
      </w:r>
      <w:r w:rsidRPr="002412A4" w:rsidR="002A464A">
        <w:rPr>
          <w:lang w:val="en-GB"/>
        </w:rPr>
        <w:t xml:space="preserve"> their target table and contain all code related to that domain, e.g. </w:t>
      </w:r>
      <w:proofErr w:type="spellStart"/>
      <w:r w:rsidRPr="002412A4" w:rsidR="002A464A">
        <w:rPr>
          <w:lang w:val="en-GB"/>
        </w:rPr>
        <w:t>insert_person.sql</w:t>
      </w:r>
      <w:proofErr w:type="spellEnd"/>
      <w:r w:rsidRPr="002412A4" w:rsidR="002A464A">
        <w:rPr>
          <w:lang w:val="en-GB"/>
        </w:rPr>
        <w:t xml:space="preserve">, </w:t>
      </w:r>
      <w:proofErr w:type="spellStart"/>
      <w:r w:rsidRPr="002412A4" w:rsidR="002A464A">
        <w:rPr>
          <w:lang w:val="en-GB"/>
        </w:rPr>
        <w:t>insert_condition_occurence.sql</w:t>
      </w:r>
      <w:proofErr w:type="spellEnd"/>
      <w:r w:rsidRPr="002412A4" w:rsidR="002A464A">
        <w:rPr>
          <w:lang w:val="en-GB"/>
        </w:rPr>
        <w:t xml:space="preserve">. </w:t>
      </w:r>
    </w:p>
    <w:p w:rsidR="00D107A7" w:rsidP="00D107A7" w:rsidRDefault="00EF04B6" w14:paraId="5053B659" w14:textId="01FBC70A">
      <w:pPr>
        <w:pStyle w:val="ListParagraph"/>
        <w:numPr>
          <w:ilvl w:val="1"/>
          <w:numId w:val="12"/>
        </w:numPr>
        <w:rPr>
          <w:lang w:val="en-GB"/>
        </w:rPr>
      </w:pPr>
      <w:r w:rsidRPr="596923A2">
        <w:rPr>
          <w:lang w:val="en-GB"/>
        </w:rPr>
        <w:t xml:space="preserve">How is the ETL code tested? </w:t>
      </w:r>
      <w:r w:rsidR="009F0E6E">
        <w:rPr>
          <w:lang w:val="en-GB"/>
        </w:rPr>
        <w:t>Discuss the quality controls steps or ideally share the code that executes this.</w:t>
      </w:r>
      <w:r w:rsidR="00B06229">
        <w:rPr>
          <w:lang w:val="en-GB"/>
        </w:rPr>
        <w:t xml:space="preserve"> </w:t>
      </w:r>
      <w:r w:rsidR="00AF23C9">
        <w:rPr>
          <w:lang w:val="en-GB"/>
        </w:rPr>
        <w:t xml:space="preserve">Have all checks been passed? </w:t>
      </w:r>
      <w:r w:rsidR="004213BF">
        <w:rPr>
          <w:lang w:val="en-GB"/>
        </w:rPr>
        <w:t>Is there a comparison available of the</w:t>
      </w:r>
      <w:r w:rsidR="00B06229">
        <w:rPr>
          <w:lang w:val="en-GB"/>
        </w:rPr>
        <w:t xml:space="preserve"> person count on the source and CDM and </w:t>
      </w:r>
      <w:r w:rsidR="004213BF">
        <w:rPr>
          <w:lang w:val="en-GB"/>
        </w:rPr>
        <w:t>are the differences explained?</w:t>
      </w:r>
      <w:r w:rsidR="00590236">
        <w:rPr>
          <w:lang w:val="en-GB"/>
        </w:rPr>
        <w:t xml:space="preserve"> </w:t>
      </w:r>
    </w:p>
    <w:p w:rsidR="004408A5" w:rsidP="00D107A7" w:rsidRDefault="00EF04B6" w14:paraId="2CE9C3AD" w14:textId="77777777">
      <w:pPr>
        <w:pStyle w:val="ListParagraph"/>
        <w:numPr>
          <w:ilvl w:val="1"/>
          <w:numId w:val="12"/>
        </w:numPr>
        <w:rPr>
          <w:lang w:val="en-GB"/>
        </w:rPr>
      </w:pPr>
      <w:r w:rsidRPr="596923A2">
        <w:rPr>
          <w:lang w:val="en-GB"/>
        </w:rPr>
        <w:t>Is there a version control mechanism in place</w:t>
      </w:r>
      <w:r w:rsidR="00D107A7">
        <w:rPr>
          <w:lang w:val="en-GB"/>
        </w:rPr>
        <w:t>?</w:t>
      </w:r>
      <w:r w:rsidRPr="596923A2">
        <w:rPr>
          <w:lang w:val="en-GB"/>
        </w:rPr>
        <w:t xml:space="preserve"> </w:t>
      </w:r>
    </w:p>
    <w:p w:rsidRPr="00EF04B6" w:rsidR="00EF04B6" w:rsidP="00D107A7" w:rsidRDefault="004408A5" w14:paraId="32AA2D2C" w14:textId="19384A37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 xml:space="preserve">Share the </w:t>
      </w:r>
      <w:r w:rsidRPr="596923A2" w:rsidR="00EF04B6">
        <w:rPr>
          <w:lang w:val="en-GB"/>
        </w:rPr>
        <w:t xml:space="preserve">ETL code for review by the EHDEN team (as zip file or as a link to a </w:t>
      </w:r>
      <w:r w:rsidRPr="596923A2" w:rsidR="00264E43">
        <w:rPr>
          <w:lang w:val="en-GB"/>
        </w:rPr>
        <w:t>GitHub</w:t>
      </w:r>
      <w:r w:rsidRPr="596923A2" w:rsidR="00EF04B6">
        <w:rPr>
          <w:lang w:val="en-GB"/>
        </w:rPr>
        <w:t xml:space="preserve"> page).</w:t>
      </w:r>
    </w:p>
    <w:p w:rsidRPr="00E243D0" w:rsidR="00E243D0" w:rsidP="596923A2" w:rsidRDefault="00E243D0" w14:paraId="2553AAEC" w14:textId="77777777">
      <w:pPr>
        <w:pStyle w:val="ListParagraph"/>
        <w:numPr>
          <w:ilvl w:val="0"/>
          <w:numId w:val="12"/>
        </w:numPr>
        <w:rPr>
          <w:rFonts w:eastAsia="Calibri" w:cs="Calibri"/>
          <w:lang w:val="en-GB"/>
        </w:rPr>
      </w:pPr>
      <w:r>
        <w:rPr>
          <w:lang w:val="en-GB"/>
        </w:rPr>
        <w:t>Quality Control</w:t>
      </w:r>
    </w:p>
    <w:p w:rsidRPr="00E243D0" w:rsidR="00E243D0" w:rsidP="00E243D0" w:rsidRDefault="70ADBAD7" w14:paraId="0896C108" w14:textId="77777777">
      <w:pPr>
        <w:pStyle w:val="ListParagraph"/>
        <w:numPr>
          <w:ilvl w:val="1"/>
          <w:numId w:val="12"/>
        </w:numPr>
        <w:rPr>
          <w:rFonts w:eastAsia="Calibri" w:cs="Calibri"/>
          <w:lang w:val="en-GB"/>
        </w:rPr>
      </w:pPr>
      <w:r w:rsidRPr="2B0F07D2">
        <w:rPr>
          <w:lang w:val="en-GB"/>
        </w:rPr>
        <w:t>Show that the</w:t>
      </w:r>
      <w:r w:rsidRPr="2B0F07D2" w:rsidR="003A4693">
        <w:rPr>
          <w:lang w:val="en-GB"/>
        </w:rPr>
        <w:t xml:space="preserve"> Data Quality Dashboard results </w:t>
      </w:r>
      <w:r w:rsidRPr="2B0F07D2" w:rsidR="0F8E2AF0">
        <w:rPr>
          <w:lang w:val="en-GB"/>
        </w:rPr>
        <w:t xml:space="preserve">are 100% </w:t>
      </w:r>
      <w:r w:rsidRPr="2B0F07D2" w:rsidR="003A4693">
        <w:rPr>
          <w:lang w:val="en-GB"/>
        </w:rPr>
        <w:t xml:space="preserve">and </w:t>
      </w:r>
      <w:r w:rsidRPr="2B0F07D2" w:rsidR="531CC2F2">
        <w:rPr>
          <w:lang w:val="en-GB"/>
        </w:rPr>
        <w:t xml:space="preserve">check </w:t>
      </w:r>
      <w:r w:rsidRPr="2B0F07D2" w:rsidR="0D3EC692">
        <w:rPr>
          <w:lang w:val="en-GB"/>
        </w:rPr>
        <w:t>i</w:t>
      </w:r>
      <w:r w:rsidRPr="2B0F07D2" w:rsidR="531CC2F2">
        <w:rPr>
          <w:lang w:val="en-GB"/>
        </w:rPr>
        <w:t>f the thresholds have been changed</w:t>
      </w:r>
      <w:r w:rsidRPr="2B0F07D2" w:rsidR="7C23AF08">
        <w:rPr>
          <w:lang w:val="en-GB"/>
        </w:rPr>
        <w:t xml:space="preserve"> by doing a diff with the default</w:t>
      </w:r>
      <w:r w:rsidRPr="2B0F07D2" w:rsidR="531CC2F2">
        <w:rPr>
          <w:lang w:val="en-GB"/>
        </w:rPr>
        <w:t xml:space="preserve">. </w:t>
      </w:r>
    </w:p>
    <w:p w:rsidRPr="00E243D0" w:rsidR="00E243D0" w:rsidP="00E243D0" w:rsidRDefault="07E15BA8" w14:paraId="0AF28396" w14:textId="66CDD0DB">
      <w:pPr>
        <w:pStyle w:val="ListParagraph"/>
        <w:numPr>
          <w:ilvl w:val="1"/>
          <w:numId w:val="12"/>
        </w:numPr>
        <w:rPr>
          <w:rFonts w:eastAsia="Calibri" w:cs="Calibri"/>
          <w:lang w:val="en-GB"/>
        </w:rPr>
      </w:pPr>
      <w:r w:rsidRPr="2B0F07D2">
        <w:rPr>
          <w:lang w:val="en-GB"/>
        </w:rPr>
        <w:t xml:space="preserve">Discuss with the Data Partner why the thresholds have been changed and add </w:t>
      </w:r>
      <w:r w:rsidRPr="2B0F07D2" w:rsidR="26E219F2">
        <w:rPr>
          <w:lang w:val="en-GB"/>
        </w:rPr>
        <w:t xml:space="preserve">an overview </w:t>
      </w:r>
      <w:r w:rsidRPr="2B0F07D2">
        <w:rPr>
          <w:lang w:val="en-GB"/>
        </w:rPr>
        <w:t>to the report.</w:t>
      </w:r>
      <w:r w:rsidRPr="2B0F07D2" w:rsidR="6D673438">
        <w:rPr>
          <w:lang w:val="en-GB"/>
        </w:rPr>
        <w:t xml:space="preserve"> </w:t>
      </w:r>
    </w:p>
    <w:p w:rsidR="003A4693" w:rsidP="00E243D0" w:rsidRDefault="6D673438" w14:paraId="616ADD90" w14:textId="1A780F60">
      <w:pPr>
        <w:pStyle w:val="ListParagraph"/>
        <w:numPr>
          <w:ilvl w:val="1"/>
          <w:numId w:val="12"/>
        </w:numPr>
        <w:rPr>
          <w:rFonts w:eastAsia="Calibri" w:cs="Calibri"/>
          <w:lang w:val="en-GB"/>
        </w:rPr>
      </w:pPr>
      <w:r w:rsidRPr="596923A2">
        <w:rPr>
          <w:lang w:val="en-GB"/>
        </w:rPr>
        <w:t xml:space="preserve">Share the </w:t>
      </w:r>
      <w:r w:rsidRPr="596923A2" w:rsidR="405163D9">
        <w:rPr>
          <w:lang w:val="en-GB"/>
        </w:rPr>
        <w:t xml:space="preserve">DQD </w:t>
      </w:r>
      <w:r w:rsidRPr="596923A2">
        <w:rPr>
          <w:lang w:val="en-GB"/>
        </w:rPr>
        <w:t>result zip file with the EHDEN team.</w:t>
      </w:r>
    </w:p>
    <w:p w:rsidR="00E243D0" w:rsidP="0065401A" w:rsidRDefault="00E243D0" w14:paraId="6CDEBB25" w14:textId="77777777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Maintenance</w:t>
      </w:r>
    </w:p>
    <w:p w:rsidR="003A4693" w:rsidP="00E243D0" w:rsidRDefault="003A4693" w14:paraId="1AA2F323" w14:textId="623EEC5A">
      <w:pPr>
        <w:pStyle w:val="ListParagraph"/>
        <w:numPr>
          <w:ilvl w:val="1"/>
          <w:numId w:val="12"/>
        </w:numPr>
        <w:rPr>
          <w:lang w:val="en-GB"/>
        </w:rPr>
      </w:pPr>
      <w:r w:rsidRPr="2B0F07D2">
        <w:rPr>
          <w:lang w:val="en-GB"/>
        </w:rPr>
        <w:t xml:space="preserve">Describe briefly </w:t>
      </w:r>
      <w:r w:rsidRPr="2B0F07D2" w:rsidR="008B3D8E">
        <w:rPr>
          <w:lang w:val="en-GB"/>
        </w:rPr>
        <w:t xml:space="preserve">the process </w:t>
      </w:r>
      <w:r w:rsidRPr="2B0F07D2">
        <w:rPr>
          <w:lang w:val="en-GB"/>
        </w:rPr>
        <w:t xml:space="preserve">the Data Partner implemented to keep the </w:t>
      </w:r>
      <w:r w:rsidRPr="2B0F07D2" w:rsidR="2BDE48EB">
        <w:rPr>
          <w:lang w:val="en-GB"/>
        </w:rPr>
        <w:t xml:space="preserve">data in the OMOP </w:t>
      </w:r>
      <w:r w:rsidRPr="2B0F07D2">
        <w:rPr>
          <w:lang w:val="en-GB"/>
        </w:rPr>
        <w:t xml:space="preserve">CDM </w:t>
      </w:r>
      <w:proofErr w:type="gramStart"/>
      <w:r w:rsidRPr="2B0F07D2">
        <w:rPr>
          <w:lang w:val="en-GB"/>
        </w:rPr>
        <w:t>up-to-date</w:t>
      </w:r>
      <w:proofErr w:type="gramEnd"/>
      <w:r w:rsidRPr="2B0F07D2">
        <w:rPr>
          <w:lang w:val="en-GB"/>
        </w:rPr>
        <w:t xml:space="preserve"> when new </w:t>
      </w:r>
      <w:r w:rsidRPr="2B0F07D2" w:rsidR="65563AB9">
        <w:rPr>
          <w:lang w:val="en-GB"/>
        </w:rPr>
        <w:t xml:space="preserve">source </w:t>
      </w:r>
      <w:r w:rsidRPr="2B0F07D2">
        <w:rPr>
          <w:lang w:val="en-GB"/>
        </w:rPr>
        <w:t xml:space="preserve">data will become available, if the local coding systems are updated, or </w:t>
      </w:r>
      <w:r w:rsidRPr="2B0F07D2" w:rsidR="31235EA7">
        <w:rPr>
          <w:lang w:val="en-GB"/>
        </w:rPr>
        <w:t xml:space="preserve">if </w:t>
      </w:r>
      <w:r w:rsidRPr="2B0F07D2">
        <w:rPr>
          <w:lang w:val="en-GB"/>
        </w:rPr>
        <w:t>new versions of the CDM will be released.</w:t>
      </w:r>
      <w:r w:rsidR="001B446A">
        <w:rPr>
          <w:lang w:val="en-GB"/>
        </w:rPr>
        <w:t xml:space="preserve"> Describe </w:t>
      </w:r>
      <w:r w:rsidR="003F687F">
        <w:rPr>
          <w:lang w:val="en-GB"/>
        </w:rPr>
        <w:t>how versions of the CDM will be maintained over time.</w:t>
      </w:r>
    </w:p>
    <w:p w:rsidR="005A150A" w:rsidP="005A150A" w:rsidRDefault="005A150A" w14:paraId="2FE61ACA" w14:textId="6A2BB93D">
      <w:pPr>
        <w:pStyle w:val="Heading1"/>
        <w:rPr>
          <w:lang w:val="en-GB"/>
        </w:rPr>
      </w:pPr>
      <w:r w:rsidRPr="596923A2">
        <w:rPr>
          <w:lang w:val="en-GB"/>
        </w:rPr>
        <w:t>Technical Infrastructure</w:t>
      </w:r>
    </w:p>
    <w:p w:rsidRPr="009B7E48" w:rsidR="002E476C" w:rsidP="2B0F07D2" w:rsidRDefault="002E476C" w14:paraId="2A6E4DE6" w14:textId="0C85C271">
      <w:pPr>
        <w:rPr>
          <w:i/>
          <w:iCs/>
          <w:color w:val="BFBFBF" w:themeColor="background1" w:themeShade="BF"/>
          <w:lang w:val="en-GB"/>
        </w:rPr>
      </w:pPr>
      <w:r w:rsidRPr="2B0F07D2">
        <w:rPr>
          <w:i/>
          <w:iCs/>
          <w:color w:val="BFBFBF" w:themeColor="background2" w:themeShade="BF"/>
          <w:lang w:val="en-GB"/>
        </w:rPr>
        <w:t xml:space="preserve">This section describes </w:t>
      </w:r>
      <w:r w:rsidRPr="2B0F07D2" w:rsidR="00C206B4">
        <w:rPr>
          <w:i/>
          <w:iCs/>
          <w:color w:val="BFBFBF" w:themeColor="background2" w:themeShade="BF"/>
          <w:lang w:val="en-GB"/>
        </w:rPr>
        <w:t xml:space="preserve">the necessary input to </w:t>
      </w:r>
      <w:proofErr w:type="gramStart"/>
      <w:r w:rsidRPr="2B0F07D2" w:rsidR="00C206B4">
        <w:rPr>
          <w:i/>
          <w:iCs/>
          <w:color w:val="BFBFBF" w:themeColor="background2" w:themeShade="BF"/>
          <w:lang w:val="en-GB"/>
        </w:rPr>
        <w:t xml:space="preserve">test </w:t>
      </w:r>
      <w:r w:rsidRPr="2B0F07D2" w:rsidR="397BBB12">
        <w:rPr>
          <w:i/>
          <w:iCs/>
          <w:color w:val="BFBFBF" w:themeColor="background2" w:themeShade="BF"/>
          <w:lang w:val="en-GB"/>
        </w:rPr>
        <w:t xml:space="preserve"> that</w:t>
      </w:r>
      <w:proofErr w:type="gramEnd"/>
      <w:r w:rsidRPr="2B0F07D2" w:rsidR="397BBB12">
        <w:rPr>
          <w:i/>
          <w:iCs/>
          <w:color w:val="BFBFBF" w:themeColor="background2" w:themeShade="BF"/>
          <w:lang w:val="en-GB"/>
        </w:rPr>
        <w:t xml:space="preserve"> </w:t>
      </w:r>
      <w:r w:rsidRPr="2B0F07D2" w:rsidR="00C206B4">
        <w:rPr>
          <w:i/>
          <w:iCs/>
          <w:color w:val="BFBFBF" w:themeColor="background2" w:themeShade="BF"/>
          <w:lang w:val="en-GB"/>
        </w:rPr>
        <w:t xml:space="preserve">the technical infrastructure is setup correctly and ready </w:t>
      </w:r>
      <w:r w:rsidRPr="2B0F07D2" w:rsidR="009B7E48">
        <w:rPr>
          <w:i/>
          <w:iCs/>
          <w:color w:val="BFBFBF" w:themeColor="background2" w:themeShade="BF"/>
          <w:lang w:val="en-GB"/>
        </w:rPr>
        <w:t>for network research</w:t>
      </w:r>
    </w:p>
    <w:p w:rsidR="415FCED6" w:rsidP="596923A2" w:rsidRDefault="415FCED6" w14:paraId="765285FD" w14:textId="20DF002D">
      <w:pPr>
        <w:pStyle w:val="ListParagraph"/>
        <w:numPr>
          <w:ilvl w:val="0"/>
          <w:numId w:val="14"/>
        </w:numPr>
        <w:rPr>
          <w:lang w:val="en-GB"/>
        </w:rPr>
      </w:pPr>
      <w:r w:rsidRPr="596923A2">
        <w:rPr>
          <w:lang w:val="en-GB"/>
        </w:rPr>
        <w:t xml:space="preserve">Execute </w:t>
      </w:r>
      <w:r w:rsidR="00953B8F">
        <w:rPr>
          <w:lang w:val="en-GB"/>
        </w:rPr>
        <w:t xml:space="preserve">the performance checks in the </w:t>
      </w:r>
      <w:proofErr w:type="spellStart"/>
      <w:r w:rsidR="00CD5C29">
        <w:rPr>
          <w:lang w:val="en-GB"/>
        </w:rPr>
        <w:t>CdmInspection</w:t>
      </w:r>
      <w:proofErr w:type="spellEnd"/>
      <w:r w:rsidR="00953B8F">
        <w:rPr>
          <w:lang w:val="en-GB"/>
        </w:rPr>
        <w:t xml:space="preserve"> R package.</w:t>
      </w:r>
      <w:r w:rsidR="00650BEB">
        <w:rPr>
          <w:lang w:val="en-GB"/>
        </w:rPr>
        <w:t xml:space="preserve"> This will run </w:t>
      </w:r>
      <w:proofErr w:type="gramStart"/>
      <w:r w:rsidR="00650BEB">
        <w:rPr>
          <w:lang w:val="en-GB"/>
        </w:rPr>
        <w:t>a number of</w:t>
      </w:r>
      <w:proofErr w:type="gramEnd"/>
      <w:r w:rsidR="00650BEB">
        <w:rPr>
          <w:lang w:val="en-GB"/>
        </w:rPr>
        <w:t xml:space="preserve"> quick and longer running queries to check the performance of the system.</w:t>
      </w:r>
    </w:p>
    <w:p w:rsidR="00761DA5" w:rsidP="00761DA5" w:rsidRDefault="00475842" w14:paraId="057E9397" w14:textId="5E970C3D">
      <w:pPr>
        <w:pStyle w:val="ListParagraph"/>
        <w:numPr>
          <w:ilvl w:val="0"/>
          <w:numId w:val="14"/>
        </w:numPr>
        <w:rPr>
          <w:rFonts w:eastAsia="Calibri" w:cs="Calibri"/>
          <w:lang w:val="en-GB"/>
        </w:rPr>
      </w:pPr>
      <w:r w:rsidRPr="2B0F07D2">
        <w:rPr>
          <w:lang w:val="en-GB"/>
        </w:rPr>
        <w:t xml:space="preserve">Is the </w:t>
      </w:r>
      <w:proofErr w:type="spellStart"/>
      <w:r w:rsidRPr="2B0F07D2" w:rsidR="12A0CD5F">
        <w:rPr>
          <w:lang w:val="en-GB"/>
        </w:rPr>
        <w:t>cdm</w:t>
      </w:r>
      <w:r w:rsidRPr="2B0F07D2">
        <w:rPr>
          <w:lang w:val="en-GB"/>
        </w:rPr>
        <w:t>_</w:t>
      </w:r>
      <w:r w:rsidRPr="2B0F07D2" w:rsidR="714C73A6">
        <w:rPr>
          <w:lang w:val="en-GB"/>
        </w:rPr>
        <w:t>s</w:t>
      </w:r>
      <w:r w:rsidRPr="2B0F07D2">
        <w:rPr>
          <w:lang w:val="en-GB"/>
        </w:rPr>
        <w:t>ource</w:t>
      </w:r>
      <w:proofErr w:type="spellEnd"/>
      <w:r w:rsidRPr="2B0F07D2">
        <w:rPr>
          <w:lang w:val="en-GB"/>
        </w:rPr>
        <w:t xml:space="preserve"> table populated with the necessary meta data</w:t>
      </w:r>
      <w:r w:rsidRPr="2B0F07D2" w:rsidR="4EFFA7E9">
        <w:rPr>
          <w:lang w:val="en-GB"/>
        </w:rPr>
        <w:t>?</w:t>
      </w:r>
      <w:r w:rsidRPr="2B0F07D2" w:rsidR="00150DAB">
        <w:rPr>
          <w:lang w:val="en-GB"/>
        </w:rPr>
        <w:t xml:space="preserve"> </w:t>
      </w:r>
      <w:r w:rsidRPr="2B0F07D2" w:rsidR="00761DA5">
        <w:rPr>
          <w:lang w:val="en-GB"/>
        </w:rPr>
        <w:t xml:space="preserve">(part of the </w:t>
      </w:r>
      <w:proofErr w:type="spellStart"/>
      <w:r w:rsidRPr="2B0F07D2" w:rsidR="00761DA5">
        <w:rPr>
          <w:lang w:val="en-GB"/>
        </w:rPr>
        <w:t>Cdm</w:t>
      </w:r>
      <w:r w:rsidR="00B40273">
        <w:rPr>
          <w:lang w:val="en-GB"/>
        </w:rPr>
        <w:t>Inspection</w:t>
      </w:r>
      <w:proofErr w:type="spellEnd"/>
      <w:r w:rsidRPr="2B0F07D2" w:rsidR="00761DA5">
        <w:rPr>
          <w:lang w:val="en-GB"/>
        </w:rPr>
        <w:t xml:space="preserve"> R Package</w:t>
      </w:r>
      <w:r w:rsidRPr="2B0F07D2" w:rsidR="5C2C519D">
        <w:rPr>
          <w:lang w:val="en-GB"/>
        </w:rPr>
        <w:t>, and DQD</w:t>
      </w:r>
      <w:r w:rsidRPr="2B0F07D2" w:rsidR="00761DA5">
        <w:rPr>
          <w:lang w:val="en-GB"/>
        </w:rPr>
        <w:t>)</w:t>
      </w:r>
    </w:p>
    <w:p w:rsidR="00D10E3C" w:rsidP="00876095" w:rsidRDefault="60532E79" w14:paraId="69D0327B" w14:textId="117DB7CA">
      <w:pPr>
        <w:pStyle w:val="ListParagraph"/>
        <w:numPr>
          <w:ilvl w:val="0"/>
          <w:numId w:val="14"/>
        </w:numPr>
        <w:rPr>
          <w:lang w:val="en-GB"/>
        </w:rPr>
      </w:pPr>
      <w:r w:rsidRPr="00761DA5">
        <w:rPr>
          <w:lang w:val="en-GB"/>
        </w:rPr>
        <w:t>Report on</w:t>
      </w:r>
      <w:r w:rsidRPr="00761DA5" w:rsidR="00D10E3C">
        <w:rPr>
          <w:lang w:val="en-GB"/>
        </w:rPr>
        <w:t xml:space="preserve"> the technical infrastructure, e.g. database server specifications</w:t>
      </w:r>
      <w:r w:rsidRPr="00761DA5" w:rsidR="4E6279EA">
        <w:rPr>
          <w:lang w:val="en-GB"/>
        </w:rPr>
        <w:t xml:space="preserve"> (CPUs, memory, disks)</w:t>
      </w:r>
      <w:r w:rsidRPr="00761DA5" w:rsidR="00D10E3C">
        <w:rPr>
          <w:lang w:val="en-GB"/>
        </w:rPr>
        <w:t>, backup facilities, specifications webserver hosting ATLAS</w:t>
      </w:r>
      <w:r w:rsidR="009075DF">
        <w:rPr>
          <w:lang w:val="en-GB"/>
        </w:rPr>
        <w:t>, testing environment if available</w:t>
      </w:r>
      <w:r w:rsidRPr="00761DA5" w:rsidR="00D10E3C">
        <w:rPr>
          <w:lang w:val="en-GB"/>
        </w:rPr>
        <w:t xml:space="preserve"> etc. </w:t>
      </w:r>
    </w:p>
    <w:p w:rsidRPr="009075DF" w:rsidR="53B7758E" w:rsidP="009075DF" w:rsidRDefault="53B7758E" w14:paraId="0742E6D6" w14:textId="48A57B02">
      <w:pPr>
        <w:pStyle w:val="ListParagraph"/>
        <w:numPr>
          <w:ilvl w:val="0"/>
          <w:numId w:val="14"/>
        </w:numPr>
        <w:rPr>
          <w:rFonts w:eastAsia="Calibri" w:cs="Calibri"/>
          <w:lang w:val="en-GB"/>
        </w:rPr>
      </w:pPr>
      <w:r w:rsidRPr="009075DF">
        <w:rPr>
          <w:lang w:val="en-GB"/>
        </w:rPr>
        <w:t xml:space="preserve">Run script </w:t>
      </w:r>
      <w:r w:rsidRPr="009075DF" w:rsidR="00C55E3B">
        <w:rPr>
          <w:lang w:val="en-GB"/>
        </w:rPr>
        <w:t xml:space="preserve">to check the </w:t>
      </w:r>
      <w:r w:rsidRPr="009075DF" w:rsidR="00F37289">
        <w:rPr>
          <w:lang w:val="en-GB"/>
        </w:rPr>
        <w:t xml:space="preserve">installed </w:t>
      </w:r>
      <w:r w:rsidRPr="009075DF" w:rsidR="00C55E3B">
        <w:rPr>
          <w:lang w:val="en-GB"/>
        </w:rPr>
        <w:t>R</w:t>
      </w:r>
      <w:r w:rsidRPr="009075DF">
        <w:rPr>
          <w:lang w:val="en-GB"/>
        </w:rPr>
        <w:t xml:space="preserve"> packages</w:t>
      </w:r>
      <w:r w:rsidRPr="009075DF" w:rsidR="4FA1AD1D">
        <w:rPr>
          <w:lang w:val="en-GB"/>
        </w:rPr>
        <w:t xml:space="preserve"> including HADES methods libraries</w:t>
      </w:r>
      <w:r w:rsidRPr="009075DF">
        <w:rPr>
          <w:lang w:val="en-GB"/>
        </w:rPr>
        <w:t>.</w:t>
      </w:r>
      <w:r w:rsidRPr="009075DF" w:rsidR="00761DA5">
        <w:rPr>
          <w:lang w:val="en-GB"/>
        </w:rPr>
        <w:t xml:space="preserve"> (part of the </w:t>
      </w:r>
      <w:proofErr w:type="spellStart"/>
      <w:r w:rsidRPr="009075DF" w:rsidR="00761DA5">
        <w:rPr>
          <w:lang w:val="en-GB"/>
        </w:rPr>
        <w:t>Cdm</w:t>
      </w:r>
      <w:r w:rsidRPr="009075DF" w:rsidR="00B40273">
        <w:rPr>
          <w:lang w:val="en-GB"/>
        </w:rPr>
        <w:t>Inspection</w:t>
      </w:r>
      <w:proofErr w:type="spellEnd"/>
      <w:r w:rsidRPr="009075DF" w:rsidR="00761DA5">
        <w:rPr>
          <w:lang w:val="en-GB"/>
        </w:rPr>
        <w:t xml:space="preserve"> R Package)</w:t>
      </w:r>
    </w:p>
    <w:p w:rsidR="005A150A" w:rsidP="005A150A" w:rsidRDefault="0BCDA825" w14:paraId="1A6AB191" w14:textId="6CCE843A">
      <w:pPr>
        <w:pStyle w:val="ListParagraph"/>
        <w:numPr>
          <w:ilvl w:val="0"/>
          <w:numId w:val="14"/>
        </w:numPr>
        <w:rPr>
          <w:lang w:val="en-GB"/>
        </w:rPr>
      </w:pPr>
      <w:r w:rsidRPr="2B0F07D2">
        <w:rPr>
          <w:lang w:val="en-GB"/>
        </w:rPr>
        <w:t xml:space="preserve">Check that </w:t>
      </w:r>
      <w:r w:rsidRPr="2B0F07D2" w:rsidR="005A150A">
        <w:rPr>
          <w:lang w:val="en-GB"/>
        </w:rPr>
        <w:t xml:space="preserve">the following tools </w:t>
      </w:r>
      <w:r w:rsidRPr="2B0F07D2" w:rsidR="52FF1B98">
        <w:rPr>
          <w:lang w:val="en-GB"/>
        </w:rPr>
        <w:t xml:space="preserve">are </w:t>
      </w:r>
      <w:r w:rsidRPr="2B0F07D2" w:rsidR="005A150A">
        <w:rPr>
          <w:lang w:val="en-GB"/>
        </w:rPr>
        <w:t>available and functional: ATLAS, ACHILLES report executed</w:t>
      </w:r>
      <w:r w:rsidRPr="2B0F07D2" w:rsidR="00BD7371">
        <w:rPr>
          <w:lang w:val="en-GB"/>
        </w:rPr>
        <w:t xml:space="preserve"> (</w:t>
      </w:r>
      <w:r w:rsidRPr="2B0F07D2" w:rsidR="001D6987">
        <w:rPr>
          <w:lang w:val="en-GB"/>
        </w:rPr>
        <w:t xml:space="preserve">part of the </w:t>
      </w:r>
      <w:proofErr w:type="spellStart"/>
      <w:r w:rsidRPr="2B0F07D2" w:rsidR="00CD5C29">
        <w:rPr>
          <w:lang w:val="en-GB"/>
        </w:rPr>
        <w:t>CdmInspection</w:t>
      </w:r>
      <w:proofErr w:type="spellEnd"/>
      <w:r w:rsidRPr="2B0F07D2" w:rsidR="001D6987">
        <w:rPr>
          <w:lang w:val="en-GB"/>
        </w:rPr>
        <w:t xml:space="preserve"> R package</w:t>
      </w:r>
      <w:r w:rsidRPr="2B0F07D2" w:rsidR="00BD7371">
        <w:rPr>
          <w:lang w:val="en-GB"/>
        </w:rPr>
        <w:t>)</w:t>
      </w:r>
      <w:r w:rsidRPr="2B0F07D2" w:rsidR="005A150A">
        <w:rPr>
          <w:lang w:val="en-GB"/>
        </w:rPr>
        <w:t xml:space="preserve">, (ARACHNE </w:t>
      </w:r>
      <w:r w:rsidRPr="2B0F07D2" w:rsidR="42E278E4">
        <w:rPr>
          <w:lang w:val="en-GB"/>
        </w:rPr>
        <w:t xml:space="preserve">is </w:t>
      </w:r>
      <w:r w:rsidRPr="2B0F07D2" w:rsidR="005A150A">
        <w:rPr>
          <w:lang w:val="en-GB"/>
        </w:rPr>
        <w:t>optional for now). Functionality needs to be tested by the execution of a study package</w:t>
      </w:r>
      <w:r w:rsidRPr="2B0F07D2" w:rsidR="00D84ACD">
        <w:rPr>
          <w:lang w:val="en-GB"/>
        </w:rPr>
        <w:t xml:space="preserve"> (part of the </w:t>
      </w:r>
      <w:proofErr w:type="spellStart"/>
      <w:r w:rsidRPr="2B0F07D2" w:rsidR="00CD5C29">
        <w:rPr>
          <w:lang w:val="en-GB"/>
        </w:rPr>
        <w:t>CdmInspection</w:t>
      </w:r>
      <w:proofErr w:type="spellEnd"/>
      <w:r w:rsidRPr="2B0F07D2" w:rsidR="00D84ACD">
        <w:rPr>
          <w:lang w:val="en-GB"/>
        </w:rPr>
        <w:t xml:space="preserve"> R package)</w:t>
      </w:r>
      <w:r w:rsidRPr="2B0F07D2" w:rsidR="005A150A">
        <w:rPr>
          <w:lang w:val="en-GB"/>
        </w:rPr>
        <w:t xml:space="preserve">, </w:t>
      </w:r>
      <w:r w:rsidRPr="2B0F07D2" w:rsidR="35DF95CB">
        <w:rPr>
          <w:lang w:val="en-GB"/>
        </w:rPr>
        <w:t>design</w:t>
      </w:r>
      <w:r w:rsidRPr="2B0F07D2" w:rsidR="00D84ACD">
        <w:rPr>
          <w:lang w:val="en-GB"/>
        </w:rPr>
        <w:t xml:space="preserve"> of cohort in Atlas</w:t>
      </w:r>
      <w:r w:rsidRPr="2B0F07D2" w:rsidR="35DF95CB">
        <w:rPr>
          <w:lang w:val="en-GB"/>
        </w:rPr>
        <w:t xml:space="preserve">, </w:t>
      </w:r>
      <w:r w:rsidRPr="2B0F07D2" w:rsidR="005A150A">
        <w:rPr>
          <w:lang w:val="en-GB"/>
        </w:rPr>
        <w:t>generation of cohort</w:t>
      </w:r>
      <w:r w:rsidRPr="2B0F07D2" w:rsidR="000F3604">
        <w:rPr>
          <w:lang w:val="en-GB"/>
        </w:rPr>
        <w:t xml:space="preserve"> counts </w:t>
      </w:r>
      <w:r w:rsidRPr="2B0F07D2" w:rsidR="005A150A">
        <w:rPr>
          <w:lang w:val="en-GB"/>
        </w:rPr>
        <w:t xml:space="preserve">in ATLAS, execution of a </w:t>
      </w:r>
      <w:r w:rsidRPr="2B0F07D2" w:rsidR="003F72C1">
        <w:rPr>
          <w:lang w:val="en-GB"/>
        </w:rPr>
        <w:t xml:space="preserve">simple </w:t>
      </w:r>
      <w:r w:rsidRPr="2B0F07D2" w:rsidR="005A150A">
        <w:rPr>
          <w:lang w:val="en-GB"/>
        </w:rPr>
        <w:t>cohort characterisation in ATLAS</w:t>
      </w:r>
      <w:r w:rsidRPr="2B0F07D2" w:rsidR="000F3604">
        <w:rPr>
          <w:lang w:val="en-GB"/>
        </w:rPr>
        <w:t>. Instructions will be provide</w:t>
      </w:r>
      <w:r w:rsidRPr="2B0F07D2" w:rsidR="0C6D1074">
        <w:rPr>
          <w:lang w:val="en-GB"/>
        </w:rPr>
        <w:t>d</w:t>
      </w:r>
      <w:r w:rsidRPr="2B0F07D2" w:rsidR="000F3604">
        <w:rPr>
          <w:lang w:val="en-GB"/>
        </w:rPr>
        <w:t xml:space="preserve"> by EHDEN.</w:t>
      </w:r>
    </w:p>
    <w:p w:rsidRPr="005A150A" w:rsidR="005A150A" w:rsidP="2B0F07D2" w:rsidRDefault="0631FB63" w14:paraId="124AF944" w14:textId="07117F02">
      <w:pPr>
        <w:pStyle w:val="ListParagraph"/>
        <w:numPr>
          <w:ilvl w:val="0"/>
          <w:numId w:val="14"/>
        </w:numPr>
        <w:spacing w:after="0"/>
        <w:rPr>
          <w:rFonts w:eastAsia="Calibri" w:cs="Calibri"/>
          <w:lang w:val="en-GB"/>
        </w:rPr>
      </w:pPr>
      <w:r w:rsidRPr="2B0F07D2">
        <w:rPr>
          <w:lang w:val="en-GB"/>
        </w:rPr>
        <w:t xml:space="preserve">Describe </w:t>
      </w:r>
      <w:r w:rsidRPr="2B0F07D2" w:rsidR="002B10D5">
        <w:rPr>
          <w:lang w:val="en-GB"/>
        </w:rPr>
        <w:t>the maintenance process</w:t>
      </w:r>
      <w:r w:rsidRPr="2B0F07D2" w:rsidR="407BF753">
        <w:rPr>
          <w:lang w:val="en-GB"/>
        </w:rPr>
        <w:t xml:space="preserve"> put in place by the data partner</w:t>
      </w:r>
      <w:r w:rsidRPr="2B0F07D2" w:rsidR="002B10D5">
        <w:rPr>
          <w:lang w:val="en-GB"/>
        </w:rPr>
        <w:t xml:space="preserve"> for the tool updates</w:t>
      </w:r>
      <w:r w:rsidRPr="2B0F07D2" w:rsidR="7E403148">
        <w:rPr>
          <w:lang w:val="en-GB"/>
        </w:rPr>
        <w:t>.</w:t>
      </w:r>
    </w:p>
    <w:p w:rsidR="005A150A" w:rsidP="00477295" w:rsidRDefault="005A150A" w14:paraId="3090D9A4" w14:textId="2CB8C3E4">
      <w:pPr>
        <w:pStyle w:val="ListParagraph"/>
        <w:numPr>
          <w:ilvl w:val="0"/>
          <w:numId w:val="14"/>
        </w:numPr>
        <w:spacing w:after="0"/>
        <w:rPr>
          <w:lang w:val="en-GB"/>
        </w:rPr>
      </w:pPr>
      <w:r w:rsidRPr="596923A2">
        <w:rPr>
          <w:lang w:val="en-GB"/>
        </w:rPr>
        <w:lastRenderedPageBreak/>
        <w:t xml:space="preserve">Is the data source added in the </w:t>
      </w:r>
      <w:r w:rsidRPr="596923A2" w:rsidR="00D10E3C">
        <w:rPr>
          <w:lang w:val="en-GB"/>
        </w:rPr>
        <w:t xml:space="preserve">EHDEN </w:t>
      </w:r>
      <w:r w:rsidRPr="596923A2">
        <w:rPr>
          <w:lang w:val="en-GB"/>
        </w:rPr>
        <w:t>Database Catalogue and has the Achilles Export been uploaded for the visualizations? Also describe if a process has been agreed for updating this information regularly.</w:t>
      </w:r>
    </w:p>
    <w:p w:rsidRPr="00AE6E72" w:rsidR="00AE6E72" w:rsidP="00AE6E72" w:rsidRDefault="00AE6E72" w14:paraId="473FCE41" w14:textId="77777777">
      <w:pPr>
        <w:pStyle w:val="ListParagraph"/>
        <w:spacing w:after="0"/>
        <w:ind w:left="360"/>
        <w:rPr>
          <w:lang w:val="en-GB"/>
        </w:rPr>
      </w:pPr>
    </w:p>
    <w:p w:rsidR="532EA964" w:rsidP="596923A2" w:rsidRDefault="532EA964" w14:paraId="313D2A57" w14:textId="1EF0E61A">
      <w:pPr>
        <w:pStyle w:val="Heading1"/>
        <w:rPr>
          <w:lang w:val="en-GB"/>
        </w:rPr>
      </w:pPr>
      <w:r w:rsidRPr="596923A2">
        <w:rPr>
          <w:lang w:val="en-GB"/>
        </w:rPr>
        <w:lastRenderedPageBreak/>
        <w:t xml:space="preserve">Scientific preparedness </w:t>
      </w:r>
    </w:p>
    <w:p w:rsidRPr="00B039B0" w:rsidR="00B039B0" w:rsidP="00B039B0" w:rsidRDefault="00B039B0" w14:paraId="1C7E8E5F" w14:textId="2B02CBB1">
      <w:pPr>
        <w:rPr>
          <w:color w:val="BFBFBF" w:themeColor="background1" w:themeShade="BF"/>
          <w:lang w:val="en-GB"/>
        </w:rPr>
      </w:pPr>
      <w:r>
        <w:rPr>
          <w:color w:val="BFBFBF" w:themeColor="background1" w:themeShade="BF"/>
          <w:lang w:val="en-GB"/>
        </w:rPr>
        <w:t xml:space="preserve">This section contains </w:t>
      </w:r>
      <w:r w:rsidR="00CA0570">
        <w:rPr>
          <w:color w:val="BFBFBF" w:themeColor="background1" w:themeShade="BF"/>
          <w:lang w:val="en-GB"/>
        </w:rPr>
        <w:t>several</w:t>
      </w:r>
      <w:r w:rsidR="007639AB">
        <w:rPr>
          <w:color w:val="BFBFBF" w:themeColor="background1" w:themeShade="BF"/>
          <w:lang w:val="en-GB"/>
        </w:rPr>
        <w:t xml:space="preserve"> items </w:t>
      </w:r>
      <w:r w:rsidR="00E226D4">
        <w:rPr>
          <w:color w:val="BFBFBF" w:themeColor="background1" w:themeShade="BF"/>
          <w:lang w:val="en-GB"/>
        </w:rPr>
        <w:t xml:space="preserve">related to the </w:t>
      </w:r>
      <w:r w:rsidR="000B59DE">
        <w:rPr>
          <w:color w:val="BFBFBF" w:themeColor="background1" w:themeShade="BF"/>
          <w:lang w:val="en-GB"/>
        </w:rPr>
        <w:t>interaction with the EHDEN/OHDSI community</w:t>
      </w:r>
      <w:r w:rsidR="00095B5E">
        <w:rPr>
          <w:color w:val="BFBFBF" w:themeColor="background1" w:themeShade="BF"/>
          <w:lang w:val="en-GB"/>
        </w:rPr>
        <w:t xml:space="preserve"> and training</w:t>
      </w:r>
      <w:r w:rsidR="0071297D">
        <w:rPr>
          <w:color w:val="BFBFBF" w:themeColor="background1" w:themeShade="BF"/>
          <w:lang w:val="en-GB"/>
        </w:rPr>
        <w:t xml:space="preserve"> </w:t>
      </w:r>
      <w:r w:rsidR="008B27B8">
        <w:rPr>
          <w:color w:val="BFBFBF" w:themeColor="background1" w:themeShade="BF"/>
          <w:lang w:val="en-GB"/>
        </w:rPr>
        <w:t>after the mapping process.</w:t>
      </w:r>
    </w:p>
    <w:p w:rsidR="003A4693" w:rsidP="596923A2" w:rsidRDefault="003A4693" w14:paraId="3FC4FF61" w14:textId="7690DB88">
      <w:pPr>
        <w:pStyle w:val="ListParagraph"/>
        <w:numPr>
          <w:ilvl w:val="0"/>
          <w:numId w:val="13"/>
        </w:numPr>
        <w:rPr>
          <w:lang w:val="en-GB"/>
        </w:rPr>
      </w:pPr>
      <w:r w:rsidRPr="2B0F07D2">
        <w:rPr>
          <w:lang w:val="en-GB"/>
        </w:rPr>
        <w:t xml:space="preserve">Describe how the Data Partner will train and educate </w:t>
      </w:r>
      <w:r w:rsidRPr="2B0F07D2" w:rsidR="005A150A">
        <w:rPr>
          <w:lang w:val="en-GB"/>
        </w:rPr>
        <w:t xml:space="preserve">the different </w:t>
      </w:r>
      <w:r w:rsidRPr="2B0F07D2" w:rsidR="5FD37F6C">
        <w:rPr>
          <w:lang w:val="en-GB"/>
        </w:rPr>
        <w:t xml:space="preserve">users of the system in their </w:t>
      </w:r>
      <w:proofErr w:type="spellStart"/>
      <w:r w:rsidRPr="2B0F07D2" w:rsidR="5FD37F6C">
        <w:rPr>
          <w:lang w:val="en-GB"/>
        </w:rPr>
        <w:t>organizaton</w:t>
      </w:r>
      <w:proofErr w:type="spellEnd"/>
      <w:r w:rsidRPr="2B0F07D2" w:rsidR="5FD37F6C">
        <w:rPr>
          <w:lang w:val="en-GB"/>
        </w:rPr>
        <w:t xml:space="preserve"> </w:t>
      </w:r>
      <w:r w:rsidRPr="2B0F07D2" w:rsidR="005A150A">
        <w:rPr>
          <w:lang w:val="en-GB"/>
        </w:rPr>
        <w:t>and what the current status is</w:t>
      </w:r>
      <w:r w:rsidRPr="2B0F07D2" w:rsidR="00D10E3C">
        <w:rPr>
          <w:lang w:val="en-GB"/>
        </w:rPr>
        <w:t xml:space="preserve"> of the expertise in the team</w:t>
      </w:r>
      <w:r w:rsidRPr="2B0F07D2" w:rsidR="008B6427">
        <w:rPr>
          <w:lang w:val="en-GB"/>
        </w:rPr>
        <w:t xml:space="preserve">. </w:t>
      </w:r>
    </w:p>
    <w:p w:rsidR="75640CA7" w:rsidP="596923A2" w:rsidRDefault="75640CA7" w14:paraId="6471E4A3" w14:textId="60A8AA61">
      <w:pPr>
        <w:pStyle w:val="ListParagraph"/>
        <w:numPr>
          <w:ilvl w:val="0"/>
          <w:numId w:val="13"/>
        </w:numPr>
        <w:rPr>
          <w:lang w:val="en-GB"/>
        </w:rPr>
      </w:pPr>
      <w:r w:rsidRPr="2B0F07D2">
        <w:rPr>
          <w:lang w:val="en-GB"/>
        </w:rPr>
        <w:t>Are they able to execute the ongoing OHDSI/EHDEN network studies</w:t>
      </w:r>
      <w:r w:rsidRPr="2B0F07D2" w:rsidR="443696CA">
        <w:rPr>
          <w:lang w:val="en-GB"/>
        </w:rPr>
        <w:t>, e.g. are there governance issues, lack of resources, etc.</w:t>
      </w:r>
    </w:p>
    <w:p w:rsidR="006E0024" w:rsidP="006E0024" w:rsidRDefault="29868797" w14:paraId="2226210F" w14:textId="47F8CFAF">
      <w:pPr>
        <w:pStyle w:val="ListParagraph"/>
        <w:numPr>
          <w:ilvl w:val="0"/>
          <w:numId w:val="13"/>
        </w:numPr>
        <w:rPr>
          <w:lang w:val="en-GB"/>
        </w:rPr>
      </w:pPr>
      <w:r w:rsidRPr="596923A2">
        <w:rPr>
          <w:lang w:val="en-GB"/>
        </w:rPr>
        <w:t xml:space="preserve">Are there </w:t>
      </w:r>
      <w:r w:rsidR="006E0024">
        <w:rPr>
          <w:lang w:val="en-GB"/>
        </w:rPr>
        <w:t xml:space="preserve">already </w:t>
      </w:r>
      <w:r w:rsidRPr="006E0024" w:rsidR="0E8555DD">
        <w:rPr>
          <w:lang w:val="en-GB"/>
        </w:rPr>
        <w:t>plans to initiate</w:t>
      </w:r>
      <w:r w:rsidRPr="006E0024">
        <w:rPr>
          <w:lang w:val="en-GB"/>
        </w:rPr>
        <w:t xml:space="preserve"> research studies?</w:t>
      </w:r>
    </w:p>
    <w:p w:rsidRPr="00477295" w:rsidR="00CA0570" w:rsidP="00CA0570" w:rsidRDefault="00095B5E" w14:paraId="44ADBC61" w14:textId="1D53027F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Are there plans to participate in OHDSI Working Groups?</w:t>
      </w:r>
    </w:p>
    <w:p w:rsidRPr="00EF04B6" w:rsidR="00EF04B6" w:rsidP="00EF04B6" w:rsidRDefault="00EF04B6" w14:paraId="05955BD9" w14:textId="5AA06EDB">
      <w:pPr>
        <w:pStyle w:val="Heading1"/>
        <w:rPr>
          <w:lang w:val="en-GB"/>
        </w:rPr>
      </w:pPr>
      <w:r w:rsidRPr="596923A2">
        <w:rPr>
          <w:lang w:val="en-GB"/>
        </w:rPr>
        <w:t>Questions</w:t>
      </w:r>
    </w:p>
    <w:p w:rsidRPr="00F87DD3" w:rsidR="00F87DD3" w:rsidP="2B0F07D2" w:rsidRDefault="002E476C" w14:paraId="01ACB794" w14:textId="6CD021B3">
      <w:pPr>
        <w:rPr>
          <w:lang w:val="en-GB"/>
        </w:rPr>
      </w:pPr>
      <w:r w:rsidRPr="2B0F07D2">
        <w:rPr>
          <w:lang w:val="en-GB"/>
        </w:rPr>
        <w:t>If there are questions about the creation of</w:t>
      </w:r>
      <w:r w:rsidRPr="2B0F07D2" w:rsidR="00EF04B6">
        <w:rPr>
          <w:lang w:val="en-GB"/>
        </w:rPr>
        <w:t xml:space="preserve"> th</w:t>
      </w:r>
      <w:r w:rsidRPr="2B0F07D2">
        <w:rPr>
          <w:lang w:val="en-GB"/>
        </w:rPr>
        <w:t>e</w:t>
      </w:r>
      <w:r w:rsidRPr="2B0F07D2" w:rsidR="00EF04B6">
        <w:rPr>
          <w:lang w:val="en-GB"/>
        </w:rPr>
        <w:t xml:space="preserve"> inspection report do not hesitate to contact the EHDEN team using the EHDEN forum (</w:t>
      </w:r>
      <w:hyperlink r:id="rId12">
        <w:r w:rsidRPr="2B0F07D2" w:rsidR="6C02B7F6">
          <w:rPr>
            <w:rStyle w:val="Hyperlink"/>
            <w:lang w:val="en-GB"/>
          </w:rPr>
          <w:t>https://forum.ehden.eu/c/sme-forum/</w:t>
        </w:r>
      </w:hyperlink>
      <w:r w:rsidRPr="2B0F07D2" w:rsidR="00EF04B6">
        <w:rPr>
          <w:lang w:val="en-GB"/>
        </w:rPr>
        <w:t xml:space="preserve">)  </w:t>
      </w:r>
    </w:p>
    <w:p w:rsidRPr="00F87DD3" w:rsidR="00F87DD3" w:rsidP="00F87DD3" w:rsidRDefault="00F87DD3" w14:paraId="76CEF0D7" w14:textId="77777777">
      <w:pPr>
        <w:pStyle w:val="ListParagraph"/>
        <w:ind w:left="360"/>
        <w:rPr>
          <w:lang w:val="en-GB"/>
        </w:rPr>
      </w:pPr>
    </w:p>
    <w:sectPr w:rsidRPr="00F87DD3" w:rsidR="00F87DD3" w:rsidSect="007F0D88">
      <w:headerReference w:type="default" r:id="rId13"/>
      <w:footerReference w:type="default" r:id="rId14"/>
      <w:headerReference w:type="first" r:id="rId15"/>
      <w:footerReference w:type="first" r:id="rId16"/>
      <w:pgSz w:w="11906" w:h="16838" w:orient="portrait"/>
      <w:pgMar w:top="1417" w:right="1417" w:bottom="1417" w:left="1417" w:header="850" w:footer="567" w:gutter="0"/>
      <w:pgNumType w:start="0"/>
      <w:cols w:space="708"/>
      <w:titlePg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M" w:author="Maxim Moinat" w:date="2020-11-10T10:37:07" w:id="1265110657">
    <w:p w:rsidR="76911180" w:rsidRDefault="76911180" w14:paraId="3FDFD6AC" w14:textId="51DA5315">
      <w:pPr>
        <w:pStyle w:val="CommentText"/>
      </w:pPr>
      <w:r w:rsidR="76911180">
        <w:rPr/>
        <w:t>We expect them to answer this always with 5.3.1, right? Or is it about something else?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PR" w:author="Peter Rijnbeek" w:date="2020-11-15T17:24:55" w:id="23023417">
    <w:p w:rsidR="0C2816D5" w:rsidRDefault="0C2816D5" w14:paraId="0F8D5AE1" w14:textId="5DDBBD22">
      <w:pPr>
        <w:pStyle w:val="CommentText"/>
      </w:pPr>
      <w:r w:rsidR="0C2816D5">
        <w:rPr/>
        <w:t>correct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3FDFD6AC"/>
  <w15:commentEx w15:done="1" w15:paraId="0F8D5AE1" w15:paraIdParent="3FDFD6A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3AF29FC" w16cex:dateUtc="2020-11-10T09:37:07.44Z"/>
  <w16cex:commentExtensible w16cex:durableId="01584796" w16cex:dateUtc="2020-11-15T16:24:55.73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FDFD6AC" w16cid:durableId="63AF29FC"/>
  <w16cid:commentId w16cid:paraId="0F8D5AE1" w16cid:durableId="015847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9241C" w:rsidP="00702E70" w:rsidRDefault="00B9241C" w14:paraId="39C4F70A" w14:textId="77777777">
      <w:r>
        <w:separator/>
      </w:r>
    </w:p>
    <w:p w:rsidR="00B9241C" w:rsidRDefault="00B9241C" w14:paraId="5445FCCB" w14:textId="77777777"/>
  </w:endnote>
  <w:endnote w:type="continuationSeparator" w:id="0">
    <w:p w:rsidR="00B9241C" w:rsidP="00702E70" w:rsidRDefault="00B9241C" w14:paraId="42543F6E" w14:textId="77777777">
      <w:r>
        <w:continuationSeparator/>
      </w:r>
    </w:p>
    <w:p w:rsidR="00B9241C" w:rsidRDefault="00B9241C" w14:paraId="351229E4" w14:textId="77777777"/>
  </w:endnote>
  <w:endnote w:type="continuationNotice" w:id="1">
    <w:p w:rsidR="00B9241C" w:rsidRDefault="00B9241C" w14:paraId="1E492E97" w14:textId="77777777">
      <w:pPr>
        <w:spacing w:after="0" w:line="240" w:lineRule="auto"/>
      </w:pPr>
    </w:p>
    <w:p w:rsidR="00B9241C" w:rsidRDefault="00B9241C" w14:paraId="788D274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xmlns:a16="http://schemas.microsoft.com/office/drawing/2014/main" mc:Ignorable="w14 w15 w16se w16cid w16 w16cex wp14">
  <w:p w:rsidRPr="00A140FE" w:rsidR="00FE73B0" w:rsidP="00E42968" w:rsidRDefault="00297E4E" w14:paraId="19668C96" w14:textId="77777777">
    <w:pPr>
      <w:pStyle w:val="Footer"/>
      <w:pBdr>
        <w:top w:val="single" w:color="auto" w:sz="4" w:space="1"/>
      </w:pBdr>
      <w:rPr>
        <w:rFonts w:asciiTheme="minorHAnsi" w:hAnsiTheme="minorHAnsi"/>
        <w:b/>
        <w:color w:val="41387B"/>
      </w:rPr>
    </w:pPr>
    <w:r w:rsidRPr="00A140FE">
      <w:rPr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385F647" wp14:editId="75460A62">
              <wp:simplePos x="0" y="0"/>
              <wp:positionH relativeFrom="column">
                <wp:posOffset>-1051915</wp:posOffset>
              </wp:positionH>
              <wp:positionV relativeFrom="paragraph">
                <wp:posOffset>-139065</wp:posOffset>
              </wp:positionV>
              <wp:extent cx="996950" cy="958850"/>
              <wp:effectExtent l="0" t="0" r="0" b="0"/>
              <wp:wrapNone/>
              <wp:docPr id="11" name="Rechthoek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6950" cy="9588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980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6="http://schemas.microsoft.com/office/drawing/2014/main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<w:pict>
            <v:rect id="Rechthoek 11" style="position:absolute;margin-left:-82.85pt;margin-top:-10.95pt;width:78.5pt;height:75.5pt;z-index:2516572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stroked="f" strokeweight="1pt" w14:anchorId="7D3EBCD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">
              <v:fill opacity="58853f"/>
            </v:rect>
          </w:pict>
        </mc:Fallback>
      </mc:AlternateContent>
    </w:r>
    <w:r w:rsidRPr="00A140FE">
      <w:rPr>
        <w:rFonts w:asciiTheme="minorHAnsi" w:hAnsiTheme="minorHAnsi"/>
        <w:noProof/>
      </w:rPr>
      <w:drawing>
        <wp:anchor distT="0" distB="0" distL="114300" distR="114300" simplePos="0" relativeHeight="251658241" behindDoc="1" locked="0" layoutInCell="1" allowOverlap="1" wp14:anchorId="1B0956E7" wp14:editId="505794CA">
          <wp:simplePos x="0" y="0"/>
          <wp:positionH relativeFrom="column">
            <wp:posOffset>-855345</wp:posOffset>
          </wp:positionH>
          <wp:positionV relativeFrom="paragraph">
            <wp:posOffset>-142685</wp:posOffset>
          </wp:positionV>
          <wp:extent cx="793115" cy="805180"/>
          <wp:effectExtent l="0" t="0" r="6985" b="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115" cy="805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F67C6">
      <w:rPr>
        <w:rFonts w:asciiTheme="minorHAnsi" w:hAnsiTheme="minorHAnsi"/>
        <w:noProof/>
      </w:rPr>
      <mc:AlternateContent>
        <mc:Choice Requires="wpg">
          <w:drawing>
            <wp:anchor distT="0" distB="0" distL="114300" distR="114300" simplePos="0" relativeHeight="251658247" behindDoc="0" locked="0" layoutInCell="1" allowOverlap="1" wp14:anchorId="4AF3DE0D" wp14:editId="089A7C4E">
              <wp:simplePos x="0" y="0"/>
              <wp:positionH relativeFrom="column">
                <wp:posOffset>4510405</wp:posOffset>
              </wp:positionH>
              <wp:positionV relativeFrom="paragraph">
                <wp:posOffset>67310</wp:posOffset>
              </wp:positionV>
              <wp:extent cx="1241036" cy="212090"/>
              <wp:effectExtent l="0" t="0" r="0" b="0"/>
              <wp:wrapNone/>
              <wp:docPr id="16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1036" cy="212090"/>
                        <a:chOff x="0" y="-12700"/>
                        <a:chExt cx="1241036" cy="212090"/>
                      </a:xfrm>
                    </wpg:grpSpPr>
                    <wpg:grpSp>
                      <wpg:cNvPr id="4" name="Groep 3">
                        <a:extLst>
                          <a:ext uri="{FF2B5EF4-FFF2-40B4-BE49-F238E27FC236}">
                            <a16:creationId xmlns:a16="http://schemas.microsoft.com/office/drawing/2014/main" id="{B1A40A71-7F14-402B-9E39-C3BCFED1E7DF}"/>
                          </a:ext>
                        </a:extLst>
                      </wpg:cNvPr>
                      <wpg:cNvGrpSpPr/>
                      <wpg:grpSpPr>
                        <a:xfrm>
                          <a:off x="0" y="0"/>
                          <a:ext cx="1241036" cy="191990"/>
                          <a:chOff x="0" y="102593"/>
                          <a:chExt cx="2323293" cy="360000"/>
                        </a:xfrm>
                      </wpg:grpSpPr>
                      <pic:pic xmlns:pic="http://schemas.openxmlformats.org/drawingml/2006/picture">
                        <pic:nvPicPr>
                          <pic:cNvPr id="2" name="Afbeelding 2">
                            <a:extLst>
                              <a:ext uri="{FF2B5EF4-FFF2-40B4-BE49-F238E27FC236}">
                                <a16:creationId xmlns:a16="http://schemas.microsoft.com/office/drawing/2014/main" id="{E665B6F7-F425-4CE5-9BA7-36373F696E7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8371"/>
                          <a:stretch/>
                        </pic:blipFill>
                        <pic:spPr>
                          <a:xfrm>
                            <a:off x="0" y="102593"/>
                            <a:ext cx="601328" cy="3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Afbeelding 5">
                            <a:extLst>
                              <a:ext uri="{FF2B5EF4-FFF2-40B4-BE49-F238E27FC236}">
                                <a16:creationId xmlns:a16="http://schemas.microsoft.com/office/drawing/2014/main" id="{D25248CB-6278-41AC-B2BB-62ABFBC472D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2155" y="102593"/>
                            <a:ext cx="611138" cy="360000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pic:pic xmlns:pic="http://schemas.openxmlformats.org/drawingml/2006/picture">
                      <pic:nvPicPr>
                        <pic:cNvPr id="15" name="Afbeelding 28">
                          <a:extLst>
                            <a:ext uri="{FF2B5EF4-FFF2-40B4-BE49-F238E27FC236}">
                              <a16:creationId xmlns:a16="http://schemas.microsoft.com/office/drawing/2014/main" id="{7CC99B96-7C23-4143-B339-9A3ECF149D3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8615" b="19339"/>
                        <a:stretch/>
                      </pic:blipFill>
                      <pic:spPr>
                        <a:xfrm>
                          <a:off x="450850" y="-12700"/>
                          <a:ext cx="342265" cy="2120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16="http://schemas.microsoft.com/office/drawing/2014/main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<w:pict>
            <v:group id="Group 16" style="position:absolute;margin-left:355.15pt;margin-top:5.3pt;width:97.7pt;height:16.7pt;z-index:251660295" coordsize="12410,2120" coordorigin=",-127" o:spid="_x0000_s1026" w14:anchorId="2A1CF69D" o:gfxdata="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">
              <v:group id="Groep 3" style="position:absolute;width:12410;height:1919" coordsize="23232,3600" coordorigin=",1025" o:spid="_x0000_s10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Afbeelding 2" style="position:absolute;top:1025;width:6013;height:3600;visibility:visible;mso-wrap-style:square" o:spid="_x0000_s1028" type="#_x0000_t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">
                  <v:imagedata cropright="31700f" o:title="" r:id="rId6"/>
                </v:shape>
                <v:shape id="Afbeelding 5" style="position:absolute;left:17121;top:1025;width:6111;height:3600;visibility:visible;mso-wrap-style:square" o:spid="_x0000_s1029" type="#_x0000_t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">
                  <v:imagedata o:title="" r:id="rId7"/>
                </v:shape>
              </v:group>
              <v:shape id="Afbeelding 28" style="position:absolute;left:4508;top:-127;width:3423;height:2120;visibility:visible;mso-wrap-style:square" o:spid="_x0000_s1030" type="#_x0000_t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">
                <v:imagedata croptop="12200f" cropbottom="12674f" o:title="" r:id="rId8"/>
              </v:shape>
            </v:group>
          </w:pict>
        </mc:Fallback>
      </mc:AlternateContent>
    </w:r>
    <w:r w:rsidRPr="76911180" w:rsidR="0C2816D5">
      <w:rPr>
        <w:rFonts w:ascii="Calibri" w:hAnsi="Calibri" w:asciiTheme="minorAscii" w:hAnsiTheme="minorAscii"/>
      </w:rPr>
      <w:t xml:space="preserve">Page | </w:t>
    </w:r>
    <w:r w:rsidRPr="76911180" w:rsidR="00D47CE4">
      <w:rPr>
        <w:rFonts w:ascii="Calibri" w:hAnsi="Calibri" w:asciiTheme="minorAscii" w:hAnsiTheme="minorAscii"/>
      </w:rPr>
      <w:fldChar w:fldCharType="begin"/>
    </w:r>
    <w:r w:rsidRPr="76911180" w:rsidR="00D47CE4">
      <w:rPr>
        <w:rFonts w:ascii="Calibri" w:hAnsi="Calibri" w:asciiTheme="minorAscii" w:hAnsiTheme="minorAscii"/>
      </w:rPr>
      <w:instrText>PAGE   \* MERGEFORMAT</w:instrText>
    </w:r>
    <w:r w:rsidRPr="76911180" w:rsidR="00D47CE4">
      <w:rPr>
        <w:rFonts w:ascii="Calibri" w:hAnsi="Calibri" w:asciiTheme="minorAscii" w:hAnsiTheme="minorAscii"/>
      </w:rPr>
      <w:fldChar w:fldCharType="separate"/>
    </w:r>
    <w:r w:rsidRPr="76911180" w:rsidR="0C2816D5">
      <w:rPr>
        <w:rFonts w:ascii="Calibri" w:hAnsi="Calibri" w:asciiTheme="minorAscii" w:hAnsiTheme="minorAscii"/>
        <w:lang w:val="nl-NL"/>
      </w:rPr>
      <w:t>1</w:t>
    </w:r>
    <w:r w:rsidRPr="76911180" w:rsidR="00D47CE4">
      <w:rPr>
        <w:rFonts w:ascii="Calibri" w:hAnsi="Calibri" w:asciiTheme="minorAscii" w:hAnsiTheme="minorAscii"/>
      </w:rPr>
      <w:fldChar w:fldCharType="end"/>
    </w:r>
    <w:r w:rsidR="00AE2326">
      <w:tab/>
    </w:r>
    <w:r w:rsidRPr="76911180" w:rsidR="0C2816D5">
      <w:rPr>
        <w:rFonts w:ascii="Calibri" w:hAnsi="Calibri" w:asciiTheme="minorAscii" w:hAnsiTheme="minorAscii"/>
        <w:b w:val="1"/>
        <w:bCs w:val="1"/>
        <w:color w:val="41387B"/>
      </w:rPr>
      <w:t>EHDEN</w:t>
    </w:r>
  </w:p>
  <w:p w:rsidRPr="00A140FE" w:rsidR="004F6454" w:rsidP="00E42968" w:rsidRDefault="00751BF4" w14:paraId="0E2C2240" w14:textId="170D2230">
    <w:pPr>
      <w:pStyle w:val="Footer"/>
      <w:pBdr>
        <w:top w:val="single" w:color="auto" w:sz="4" w:space="1"/>
      </w:pBdr>
      <w:jc w:val="center"/>
      <w:rPr>
        <w:rFonts w:asciiTheme="minorHAnsi" w:hAnsiTheme="minorHAnsi"/>
        <w:color w:val="41387B"/>
      </w:rPr>
    </w:pPr>
    <w:r>
      <w:rPr>
        <w:rFonts w:asciiTheme="minorHAnsi" w:hAnsiTheme="minorHAnsi"/>
        <w:color w:val="41387B"/>
      </w:rPr>
      <w:t xml:space="preserve">CDM </w:t>
    </w:r>
    <w:r w:rsidR="000121B2">
      <w:rPr>
        <w:rFonts w:asciiTheme="minorHAnsi" w:hAnsiTheme="minorHAnsi"/>
        <w:color w:val="41387B"/>
      </w:rPr>
      <w:t>Inspection Report Template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xmlns:a16="http://schemas.microsoft.com/office/drawing/2014/main" mc:Ignorable="w14 w15 w16se w16cid w16 w16cex wp14">
  <w:p w:rsidR="007D6E95" w:rsidP="007D6E95" w:rsidRDefault="002A60EE" w14:paraId="54F11FE3" w14:textId="77777777">
    <w:pPr>
      <w:jc w:val="center"/>
      <w:rPr>
        <w:rFonts w:asciiTheme="minorHAnsi" w:hAnsiTheme="minorHAnsi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299F7F2C" wp14:editId="66DE95B8">
              <wp:simplePos x="0" y="0"/>
              <wp:positionH relativeFrom="column">
                <wp:posOffset>3434080</wp:posOffset>
              </wp:positionH>
              <wp:positionV relativeFrom="paragraph">
                <wp:posOffset>-2386330</wp:posOffset>
              </wp:positionV>
              <wp:extent cx="3225800" cy="3572510"/>
              <wp:effectExtent l="0" t="0" r="0" b="8890"/>
              <wp:wrapNone/>
              <wp:docPr id="6" name="Rechthoe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25800" cy="35725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980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6="http://schemas.microsoft.com/office/drawing/2014/main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<w:pict>
            <v:rect id="Rechthoek 6" style="position:absolute;margin-left:270.4pt;margin-top:-187.9pt;width:254pt;height:281.3pt;z-index:-251659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stroked="f" strokeweight="1pt" w14:anchorId="0C73F8D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">
              <v:fill opacity="58853f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4" behindDoc="1" locked="0" layoutInCell="1" allowOverlap="1" wp14:anchorId="0422B2C7" wp14:editId="4231243B">
          <wp:simplePos x="0" y="0"/>
          <wp:positionH relativeFrom="column">
            <wp:posOffset>3502611</wp:posOffset>
          </wp:positionH>
          <wp:positionV relativeFrom="paragraph">
            <wp:posOffset>-2338705</wp:posOffset>
          </wp:positionV>
          <wp:extent cx="3160395" cy="3524885"/>
          <wp:effectExtent l="0" t="0" r="1905" b="0"/>
          <wp:wrapNone/>
          <wp:docPr id="9" name="Graphic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47499" b="43479"/>
                  <a:stretch/>
                </pic:blipFill>
                <pic:spPr bwMode="auto">
                  <a:xfrm>
                    <a:off x="0" y="0"/>
                    <a:ext cx="3160395" cy="35248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7066">
      <w:rPr>
        <w:rFonts w:asciiTheme="minorHAnsi" w:hAnsiTheme="minorHAnsi"/>
        <w:noProof/>
      </w:rPr>
      <mc:AlternateContent>
        <mc:Choice Requires="wpg">
          <w:drawing>
            <wp:anchor distT="0" distB="0" distL="114300" distR="114300" simplePos="0" relativeHeight="251658246" behindDoc="0" locked="0" layoutInCell="1" allowOverlap="1" wp14:anchorId="7247BE27" wp14:editId="4556CC63">
              <wp:simplePos x="0" y="0"/>
              <wp:positionH relativeFrom="margin">
                <wp:posOffset>1697355</wp:posOffset>
              </wp:positionH>
              <wp:positionV relativeFrom="paragraph">
                <wp:posOffset>44450</wp:posOffset>
              </wp:positionV>
              <wp:extent cx="2336800" cy="381204"/>
              <wp:effectExtent l="0" t="0" r="6350" b="0"/>
              <wp:wrapNone/>
              <wp:docPr id="24" name="Groep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36800" cy="381204"/>
                        <a:chOff x="0" y="-38734"/>
                        <a:chExt cx="3083072" cy="503555"/>
                      </a:xfrm>
                    </wpg:grpSpPr>
                    <pic:pic xmlns:pic="http://schemas.openxmlformats.org/drawingml/2006/picture">
                      <pic:nvPicPr>
                        <pic:cNvPr id="7" name="Afbeelding 20">
                          <a:extLst>
                            <a:ext uri="{FF2B5EF4-FFF2-40B4-BE49-F238E27FC236}">
                              <a16:creationId xmlns:a16="http://schemas.microsoft.com/office/drawing/2014/main" id="{34599A26-99A2-4465-8A32-ACC8C3D1015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7129"/>
                          <a:ext cx="1275080" cy="393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Afbeelding 21">
                          <a:extLst>
                            <a:ext uri="{FF2B5EF4-FFF2-40B4-BE49-F238E27FC236}">
                              <a16:creationId xmlns:a16="http://schemas.microsoft.com/office/drawing/2014/main" id="{1EB473B6-5383-4587-9F2B-E3A0CBC151F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77587" y="-38734"/>
                          <a:ext cx="705485" cy="50355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Afbeelding 28">
                          <a:extLst>
                            <a:ext uri="{FF2B5EF4-FFF2-40B4-BE49-F238E27FC236}">
                              <a16:creationId xmlns:a16="http://schemas.microsoft.com/office/drawing/2014/main" id="{7CC99B96-7C23-4143-B339-9A3ECF149D3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8615" b="19339"/>
                        <a:stretch/>
                      </pic:blipFill>
                      <pic:spPr>
                        <a:xfrm>
                          <a:off x="1434856" y="-11239"/>
                          <a:ext cx="724535" cy="4495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6="http://schemas.microsoft.com/office/drawing/2014/main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<w:pict>
            <v:group id="Groep 24" style="position:absolute;margin-left:133.65pt;margin-top:3.5pt;width:184pt;height:30pt;z-index:251657223;mso-position-horizontal-relative:margin;mso-width-relative:margin;mso-height-relative:margin" coordsize="30830,5035" coordorigin=",-387" o:spid="_x0000_s1026" w14:anchorId="42A48D5A" o:gfxdata="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ABb3MQ/HsAAPx7AAAUAAAAZHJzL21lZGlhL2ltYWdlMi5w&#13;&#10;bmeJUE5HDQoaCgAAAA1JSERSAAACvAAAAfQIBgAAAN9Z/t8AAHvDSURBVHja7J0JmBTF+Yc/EEE8&#13;&#10;EBVv8b7v+2+iJmi8NYlGN15BEXWFhdmdme5FPMdEjj1muqsGUNGoOUyMqNGo8Yi3eJ/BGxUQOeTc&#13;&#10;nZld7mP/31ezGFGRXdjZ7a75vc9Tz3DTU11V/XbVV18RAQ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&#13;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Afbeelding 20" style="position:absolute;top:171;width:12750;height:3937;visibility:visible;mso-wrap-style:square" o:spid="_x0000_s1027" type="#_x0000_t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">
                <v:imagedata o:title="" r:id="rId6"/>
              </v:shape>
              <v:shape id="Afbeelding 21" style="position:absolute;left:23775;top:-387;width:7055;height:5035;visibility:visible;mso-wrap-style:square" o:spid="_x0000_s1028" type="#_x0000_t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">
                <v:imagedata o:title="" r:id="rId7"/>
              </v:shape>
              <v:shape id="Afbeelding 28" style="position:absolute;left:14348;top:-112;width:7245;height:4495;visibility:visible;mso-wrap-style:square" o:spid="_x0000_s1029" type="#_x0000_t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">
                <v:imagedata croptop="12200f" cropbottom="12674f" o:title="" r:id="rId8"/>
              </v:shape>
              <w10:wrap anchorx="margin"/>
            </v:group>
          </w:pict>
        </mc:Fallback>
      </mc:AlternateContent>
    </w:r>
    <w:r w:rsidR="76911180">
      <w:rPr/>
      <w:t/>
    </w:r>
    <w:r w:rsidR="0C2816D5">
      <w:rPr/>
      <w:t/>
    </w:r>
  </w:p>
  <w:p w:rsidR="00114E73" w:rsidP="007F7066" w:rsidRDefault="00114E73" w14:paraId="41613CCE" w14:textId="77777777">
    <w:pPr>
      <w:jc w:val="center"/>
      <w:rPr>
        <w:rFonts w:asciiTheme="minorHAnsi" w:hAnsiTheme="minorHAnsi"/>
        <w:b/>
        <w:sz w:val="16"/>
      </w:rPr>
    </w:pPr>
  </w:p>
  <w:p w:rsidRPr="007D6E95" w:rsidR="007F0D88" w:rsidP="007D6E95" w:rsidRDefault="007D6E95" w14:paraId="4A666F8B" w14:textId="77777777">
    <w:pPr>
      <w:jc w:val="center"/>
      <w:rPr>
        <w:rFonts w:asciiTheme="minorHAnsi" w:hAnsiTheme="minorHAnsi"/>
        <w:sz w:val="16"/>
      </w:rPr>
    </w:pPr>
    <w:r w:rsidRPr="007D6E95">
      <w:rPr>
        <w:rFonts w:asciiTheme="minorHAnsi" w:hAnsiTheme="minorHAnsi"/>
        <w:b/>
        <w:sz w:val="16"/>
      </w:rPr>
      <w:t>This project has received funding from the Innovative Medicines Initiative 2 Joint Undertaking (JU) under grant agreement No 806968. The JU receives support from the European Union’s Horizon 2020 research and innovation programme and EFPIA.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9241C" w:rsidP="00702E70" w:rsidRDefault="00B9241C" w14:paraId="11EA45CA" w14:textId="77777777">
      <w:r>
        <w:separator/>
      </w:r>
    </w:p>
    <w:p w:rsidR="00B9241C" w:rsidRDefault="00B9241C" w14:paraId="63841C5D" w14:textId="77777777"/>
  </w:footnote>
  <w:footnote w:type="continuationSeparator" w:id="0">
    <w:p w:rsidR="00B9241C" w:rsidP="00702E70" w:rsidRDefault="00B9241C" w14:paraId="00DBE19B" w14:textId="77777777">
      <w:r>
        <w:continuationSeparator/>
      </w:r>
    </w:p>
    <w:p w:rsidR="00B9241C" w:rsidRDefault="00B9241C" w14:paraId="0E6AAEFC" w14:textId="77777777"/>
  </w:footnote>
  <w:footnote w:type="continuationNotice" w:id="1">
    <w:p w:rsidR="00B9241C" w:rsidRDefault="00B9241C" w14:paraId="60093F11" w14:textId="77777777">
      <w:pPr>
        <w:spacing w:after="0" w:line="240" w:lineRule="auto"/>
      </w:pPr>
    </w:p>
    <w:p w:rsidR="00B9241C" w:rsidRDefault="00B9241C" w14:paraId="5DC56107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p14">
  <w:p w:rsidR="00AE20DC" w:rsidP="001F7391" w:rsidRDefault="00DC6577" w14:paraId="7100DD64" w14:textId="777777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365BA1CD" wp14:editId="745AFCE0">
              <wp:simplePos x="0" y="0"/>
              <wp:positionH relativeFrom="page">
                <wp:align>right</wp:align>
              </wp:positionH>
              <wp:positionV relativeFrom="paragraph">
                <wp:posOffset>-904875</wp:posOffset>
              </wp:positionV>
              <wp:extent cx="1508200" cy="1734671"/>
              <wp:effectExtent l="0" t="0" r="0" b="0"/>
              <wp:wrapNone/>
              <wp:docPr id="10" name="Rechthoek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8200" cy="1734671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980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<w:pict>
            <v:rect id="Rechthoek 10" style="position:absolute;margin-left:67.55pt;margin-top:-71.25pt;width:118.75pt;height:136.6pt;z-index:-25165926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stroked="f" strokeweight="1pt" w14:anchorId="144F6F3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">
              <v:fill opacity="58853f"/>
              <w10:wrap anchorx="page"/>
            </v:rect>
          </w:pict>
        </mc:Fallback>
      </mc:AlternateContent>
    </w:r>
    <w:r w:rsidR="00775BFC">
      <w:rPr>
        <w:noProof/>
      </w:rPr>
      <w:drawing>
        <wp:anchor distT="0" distB="0" distL="114300" distR="114300" simplePos="0" relativeHeight="251658240" behindDoc="1" locked="0" layoutInCell="1" allowOverlap="1" wp14:anchorId="61A4218C" wp14:editId="70A7E195">
          <wp:simplePos x="0" y="0"/>
          <wp:positionH relativeFrom="column">
            <wp:posOffset>5516133</wp:posOffset>
          </wp:positionH>
          <wp:positionV relativeFrom="paragraph">
            <wp:posOffset>-539749</wp:posOffset>
          </wp:positionV>
          <wp:extent cx="1141170" cy="1258794"/>
          <wp:effectExtent l="0" t="0" r="1905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t="8691" r="29111" b="15815"/>
                  <a:stretch/>
                </pic:blipFill>
                <pic:spPr bwMode="auto">
                  <a:xfrm>
                    <a:off x="0" y="0"/>
                    <a:ext cx="1155594" cy="12747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20DC">
      <w:tab/>
    </w:r>
    <w:r w:rsidR="76911180">
      <w:rPr/>
      <w:t/>
    </w:r>
    <w:r w:rsidR="0C2816D5">
      <w:rPr/>
      <w:t/>
    </w:r>
  </w:p>
  <w:p w:rsidR="0034175E" w:rsidRDefault="0034175E" w14:paraId="493A2679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C25903E" w:rsidTr="0C25903E" w14:paraId="336FFD49" w14:textId="77777777">
      <w:tc>
        <w:tcPr>
          <w:tcW w:w="3024" w:type="dxa"/>
        </w:tcPr>
        <w:p w:rsidR="0C25903E" w:rsidP="0C25903E" w:rsidRDefault="0C25903E" w14:paraId="52EA7D2B" w14:textId="77777777">
          <w:pPr>
            <w:pStyle w:val="Header"/>
            <w:ind w:left="-115"/>
          </w:pPr>
        </w:p>
      </w:tc>
      <w:tc>
        <w:tcPr>
          <w:tcW w:w="3024" w:type="dxa"/>
        </w:tcPr>
        <w:p w:rsidR="0C25903E" w:rsidP="0C25903E" w:rsidRDefault="0C25903E" w14:paraId="08D0AF25" w14:textId="77777777">
          <w:pPr>
            <w:pStyle w:val="Header"/>
            <w:jc w:val="center"/>
          </w:pPr>
        </w:p>
      </w:tc>
      <w:tc>
        <w:tcPr>
          <w:tcW w:w="3024" w:type="dxa"/>
        </w:tcPr>
        <w:p w:rsidR="0C25903E" w:rsidP="0C25903E" w:rsidRDefault="0C25903E" w14:paraId="48DBCDB9" w14:textId="77777777">
          <w:pPr>
            <w:pStyle w:val="Header"/>
            <w:ind w:right="-115"/>
            <w:jc w:val="right"/>
          </w:pPr>
        </w:p>
      </w:tc>
    </w:tr>
  </w:tbl>
  <w:p w:rsidR="0C25903E" w:rsidP="0C25903E" w:rsidRDefault="0C25903E" w14:paraId="6A54B38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61F87"/>
    <w:multiLevelType w:val="hybridMultilevel"/>
    <w:tmpl w:val="F68264F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3F0963"/>
    <w:multiLevelType w:val="hybridMultilevel"/>
    <w:tmpl w:val="A0A45CE0"/>
    <w:lvl w:ilvl="0" w:tplc="79FAD004">
      <w:start w:val="1"/>
      <w:numFmt w:val="decimal"/>
      <w:lvlText w:val="%1."/>
      <w:lvlJc w:val="left"/>
      <w:pPr>
        <w:ind w:left="720" w:hanging="360"/>
      </w:pPr>
    </w:lvl>
    <w:lvl w:ilvl="1" w:tplc="E18429AC">
      <w:start w:val="1"/>
      <w:numFmt w:val="decimal"/>
      <w:lvlText w:val="%2."/>
      <w:lvlJc w:val="left"/>
      <w:pPr>
        <w:ind w:left="1440" w:hanging="360"/>
      </w:pPr>
    </w:lvl>
    <w:lvl w:ilvl="2" w:tplc="03867D24">
      <w:start w:val="1"/>
      <w:numFmt w:val="lowerRoman"/>
      <w:lvlText w:val="%3."/>
      <w:lvlJc w:val="right"/>
      <w:pPr>
        <w:ind w:left="2160" w:hanging="180"/>
      </w:pPr>
    </w:lvl>
    <w:lvl w:ilvl="3" w:tplc="65E44048">
      <w:start w:val="1"/>
      <w:numFmt w:val="decimal"/>
      <w:lvlText w:val="%4."/>
      <w:lvlJc w:val="left"/>
      <w:pPr>
        <w:ind w:left="2880" w:hanging="360"/>
      </w:pPr>
    </w:lvl>
    <w:lvl w:ilvl="4" w:tplc="5DEA3F54">
      <w:start w:val="1"/>
      <w:numFmt w:val="lowerLetter"/>
      <w:lvlText w:val="%5."/>
      <w:lvlJc w:val="left"/>
      <w:pPr>
        <w:ind w:left="3600" w:hanging="360"/>
      </w:pPr>
    </w:lvl>
    <w:lvl w:ilvl="5" w:tplc="C66EE7B4">
      <w:start w:val="1"/>
      <w:numFmt w:val="lowerRoman"/>
      <w:lvlText w:val="%6."/>
      <w:lvlJc w:val="right"/>
      <w:pPr>
        <w:ind w:left="4320" w:hanging="180"/>
      </w:pPr>
    </w:lvl>
    <w:lvl w:ilvl="6" w:tplc="8B40A858">
      <w:start w:val="1"/>
      <w:numFmt w:val="decimal"/>
      <w:lvlText w:val="%7."/>
      <w:lvlJc w:val="left"/>
      <w:pPr>
        <w:ind w:left="5040" w:hanging="360"/>
      </w:pPr>
    </w:lvl>
    <w:lvl w:ilvl="7" w:tplc="D7D24722">
      <w:start w:val="1"/>
      <w:numFmt w:val="lowerLetter"/>
      <w:lvlText w:val="%8."/>
      <w:lvlJc w:val="left"/>
      <w:pPr>
        <w:ind w:left="5760" w:hanging="360"/>
      </w:pPr>
    </w:lvl>
    <w:lvl w:ilvl="8" w:tplc="33467EA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53E2B"/>
    <w:multiLevelType w:val="hybrid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D11FC8"/>
    <w:multiLevelType w:val="multilevel"/>
    <w:tmpl w:val="C488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E445D23"/>
    <w:multiLevelType w:val="multilevel"/>
    <w:tmpl w:val="B32ACAEA"/>
    <w:lvl w:ilvl="0" w:tplc="F3C6A040">
      <w:start w:val="1"/>
      <w:numFmt w:val="decimal"/>
      <w:lvlText w:val="%1."/>
      <w:lvlJc w:val="left"/>
      <w:pPr>
        <w:ind w:left="720" w:hanging="360"/>
      </w:pPr>
    </w:lvl>
    <w:lvl w:ilvl="1" w:tplc="4140C388">
      <w:start w:val="1"/>
      <w:numFmt w:val="lowerLetter"/>
      <w:lvlText w:val="%2."/>
      <w:lvlJc w:val="left"/>
      <w:pPr>
        <w:ind w:left="1440" w:hanging="360"/>
      </w:pPr>
    </w:lvl>
    <w:lvl w:ilvl="2" w:tplc="C630A478">
      <w:start w:val="1"/>
      <w:numFmt w:val="lowerRoman"/>
      <w:lvlText w:val="%3."/>
      <w:lvlJc w:val="right"/>
      <w:pPr>
        <w:ind w:left="2160" w:hanging="180"/>
      </w:pPr>
    </w:lvl>
    <w:lvl w:ilvl="3" w:tplc="FE98DAFE">
      <w:start w:val="1"/>
      <w:numFmt w:val="decimal"/>
      <w:lvlText w:val="%4."/>
      <w:lvlJc w:val="left"/>
      <w:pPr>
        <w:ind w:left="2880" w:hanging="360"/>
      </w:pPr>
    </w:lvl>
    <w:lvl w:ilvl="4" w:tplc="DA569CC8">
      <w:start w:val="1"/>
      <w:numFmt w:val="lowerLetter"/>
      <w:lvlText w:val="%5."/>
      <w:lvlJc w:val="left"/>
      <w:pPr>
        <w:ind w:left="3600" w:hanging="360"/>
      </w:pPr>
    </w:lvl>
    <w:lvl w:ilvl="5" w:tplc="4FD04ABA">
      <w:start w:val="1"/>
      <w:numFmt w:val="lowerRoman"/>
      <w:lvlText w:val="%6."/>
      <w:lvlJc w:val="right"/>
      <w:pPr>
        <w:ind w:left="4320" w:hanging="180"/>
      </w:pPr>
    </w:lvl>
    <w:lvl w:ilvl="6" w:tplc="35B8532A">
      <w:start w:val="1"/>
      <w:numFmt w:val="decimal"/>
      <w:lvlText w:val="%7."/>
      <w:lvlJc w:val="left"/>
      <w:pPr>
        <w:ind w:left="5040" w:hanging="360"/>
      </w:pPr>
    </w:lvl>
    <w:lvl w:ilvl="7" w:tplc="EA66F23C">
      <w:start w:val="1"/>
      <w:numFmt w:val="lowerLetter"/>
      <w:lvlText w:val="%8."/>
      <w:lvlJc w:val="left"/>
      <w:pPr>
        <w:ind w:left="5760" w:hanging="360"/>
      </w:pPr>
    </w:lvl>
    <w:lvl w:ilvl="8" w:tplc="A2AABF3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C67FF"/>
    <w:multiLevelType w:val="multilevel"/>
    <w:tmpl w:val="E100408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FA77FD"/>
    <w:multiLevelType w:val="multilevel"/>
    <w:tmpl w:val="7ACE925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9000F">
      <w:start w:val="1"/>
      <w:numFmt w:val="decimal"/>
      <w:lvlText w:val="%3."/>
      <w:lvlJc w:val="left"/>
      <w:pPr>
        <w:ind w:left="1980" w:hanging="360"/>
      </w:pPr>
    </w:lvl>
    <w:lvl w:ilvl="3" w:tplc="B2F61E84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785086"/>
    <w:multiLevelType w:val="hybridMultilevel"/>
    <w:tmpl w:val="4AECD56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B3700A"/>
    <w:multiLevelType w:val="hybridMultilevel"/>
    <w:tmpl w:val="EBE6819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CE746C"/>
    <w:multiLevelType w:val="hybridMultilevel"/>
    <w:tmpl w:val="6CC8B9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56B0C9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5592246"/>
    <w:multiLevelType w:val="hybridMultilevel"/>
    <w:tmpl w:val="A7BC74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8DB636C"/>
    <w:multiLevelType w:val="multilevel"/>
    <w:tmpl w:val="9C68C77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4B3BA4"/>
    <w:multiLevelType w:val="hybridMultilevel"/>
    <w:tmpl w:val="AC20DA5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7B419A9"/>
    <w:multiLevelType w:val="hybridMultilevel"/>
    <w:tmpl w:val="790898FA"/>
    <w:lvl w:ilvl="0" w:tplc="F6BE5FAA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2"/>
  </w:num>
  <w:num w:numId="5">
    <w:abstractNumId w:val="9"/>
  </w:num>
  <w:num w:numId="6">
    <w:abstractNumId w:val="12"/>
  </w:num>
  <w:num w:numId="7">
    <w:abstractNumId w:val="13"/>
  </w:num>
  <w:num w:numId="8">
    <w:abstractNumId w:val="8"/>
  </w:num>
  <w:num w:numId="9">
    <w:abstractNumId w:val="7"/>
  </w:num>
  <w:num w:numId="10">
    <w:abstractNumId w:val="0"/>
  </w:num>
  <w:num w:numId="11">
    <w:abstractNumId w:val="3"/>
  </w:num>
  <w:num w:numId="12">
    <w:abstractNumId w:val="6"/>
  </w:num>
  <w:num w:numId="13">
    <w:abstractNumId w:val="11"/>
  </w:num>
  <w:num w:numId="14">
    <w:abstractNumId w:val="5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xim Moinat">
    <w15:presenceInfo w15:providerId="AD" w15:userId="S::maxim_thehyve.nl#ext#@mieur.onmicrosoft.com::fb79f9cc-c547-4166-974e-c5d6232fd558"/>
  </w15:person>
  <w15:person w15:author="Peter Rijnbeek">
    <w15:presenceInfo w15:providerId="AD" w15:userId="S::p.rijnbeek@mi-erasmusmc.nl::f37be689-a904-4de8-9d49-166eee0435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57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DF"/>
    <w:rsid w:val="000121B2"/>
    <w:rsid w:val="00013E3D"/>
    <w:rsid w:val="0002075A"/>
    <w:rsid w:val="00025D40"/>
    <w:rsid w:val="0003113B"/>
    <w:rsid w:val="00032572"/>
    <w:rsid w:val="00042EFF"/>
    <w:rsid w:val="0007237B"/>
    <w:rsid w:val="000818CD"/>
    <w:rsid w:val="00083384"/>
    <w:rsid w:val="00095B5E"/>
    <w:rsid w:val="000B59DE"/>
    <w:rsid w:val="000E6DD6"/>
    <w:rsid w:val="000F3604"/>
    <w:rsid w:val="001052FB"/>
    <w:rsid w:val="00105E01"/>
    <w:rsid w:val="0011006D"/>
    <w:rsid w:val="00114E73"/>
    <w:rsid w:val="00150DAB"/>
    <w:rsid w:val="00196263"/>
    <w:rsid w:val="001B2E3A"/>
    <w:rsid w:val="001B446A"/>
    <w:rsid w:val="001B6532"/>
    <w:rsid w:val="001B7883"/>
    <w:rsid w:val="001C1AE1"/>
    <w:rsid w:val="001C1B6E"/>
    <w:rsid w:val="001D1294"/>
    <w:rsid w:val="001D52B2"/>
    <w:rsid w:val="001D6987"/>
    <w:rsid w:val="001E33DE"/>
    <w:rsid w:val="001E69BF"/>
    <w:rsid w:val="001E7333"/>
    <w:rsid w:val="001F7391"/>
    <w:rsid w:val="00216CE9"/>
    <w:rsid w:val="0022236F"/>
    <w:rsid w:val="00230B34"/>
    <w:rsid w:val="0023118E"/>
    <w:rsid w:val="002412A4"/>
    <w:rsid w:val="00247E44"/>
    <w:rsid w:val="00257141"/>
    <w:rsid w:val="00262DC0"/>
    <w:rsid w:val="00264610"/>
    <w:rsid w:val="00264E43"/>
    <w:rsid w:val="0026791E"/>
    <w:rsid w:val="002810A9"/>
    <w:rsid w:val="002865AC"/>
    <w:rsid w:val="00293FD9"/>
    <w:rsid w:val="002945B5"/>
    <w:rsid w:val="00297E4E"/>
    <w:rsid w:val="002A0BA6"/>
    <w:rsid w:val="002A464A"/>
    <w:rsid w:val="002A60EE"/>
    <w:rsid w:val="002B10D5"/>
    <w:rsid w:val="002C36F8"/>
    <w:rsid w:val="002D2EC8"/>
    <w:rsid w:val="002E476C"/>
    <w:rsid w:val="002F378A"/>
    <w:rsid w:val="003074D9"/>
    <w:rsid w:val="0031691F"/>
    <w:rsid w:val="00320B7D"/>
    <w:rsid w:val="003230EB"/>
    <w:rsid w:val="0034175E"/>
    <w:rsid w:val="003A3C32"/>
    <w:rsid w:val="003A4693"/>
    <w:rsid w:val="003A76BD"/>
    <w:rsid w:val="003B6191"/>
    <w:rsid w:val="003D6C6C"/>
    <w:rsid w:val="003E6091"/>
    <w:rsid w:val="003F105F"/>
    <w:rsid w:val="003F4EBB"/>
    <w:rsid w:val="003F687F"/>
    <w:rsid w:val="003F72C1"/>
    <w:rsid w:val="004213BF"/>
    <w:rsid w:val="0043643F"/>
    <w:rsid w:val="004408A5"/>
    <w:rsid w:val="004575AE"/>
    <w:rsid w:val="00474A2B"/>
    <w:rsid w:val="00475842"/>
    <w:rsid w:val="00477295"/>
    <w:rsid w:val="004860E7"/>
    <w:rsid w:val="0048718E"/>
    <w:rsid w:val="00490B76"/>
    <w:rsid w:val="00495E04"/>
    <w:rsid w:val="004A6016"/>
    <w:rsid w:val="004B1501"/>
    <w:rsid w:val="004B2F0C"/>
    <w:rsid w:val="004C5586"/>
    <w:rsid w:val="004C7253"/>
    <w:rsid w:val="004F1B95"/>
    <w:rsid w:val="004F6454"/>
    <w:rsid w:val="00511932"/>
    <w:rsid w:val="005124F9"/>
    <w:rsid w:val="00540396"/>
    <w:rsid w:val="00560383"/>
    <w:rsid w:val="005732CE"/>
    <w:rsid w:val="0057CAA7"/>
    <w:rsid w:val="00583316"/>
    <w:rsid w:val="00590236"/>
    <w:rsid w:val="00594DA9"/>
    <w:rsid w:val="005A150A"/>
    <w:rsid w:val="005A6E0B"/>
    <w:rsid w:val="005D0748"/>
    <w:rsid w:val="005D4124"/>
    <w:rsid w:val="005F1945"/>
    <w:rsid w:val="00613484"/>
    <w:rsid w:val="006343EC"/>
    <w:rsid w:val="0064743E"/>
    <w:rsid w:val="00650BEB"/>
    <w:rsid w:val="00652D1D"/>
    <w:rsid w:val="0065401A"/>
    <w:rsid w:val="0067561F"/>
    <w:rsid w:val="006828E3"/>
    <w:rsid w:val="00686B2F"/>
    <w:rsid w:val="006B5024"/>
    <w:rsid w:val="006B6C9F"/>
    <w:rsid w:val="006E0024"/>
    <w:rsid w:val="006F0481"/>
    <w:rsid w:val="00702E70"/>
    <w:rsid w:val="0071297D"/>
    <w:rsid w:val="00715107"/>
    <w:rsid w:val="00721102"/>
    <w:rsid w:val="00727DD9"/>
    <w:rsid w:val="00733CB8"/>
    <w:rsid w:val="007343D7"/>
    <w:rsid w:val="00735918"/>
    <w:rsid w:val="00741777"/>
    <w:rsid w:val="00743183"/>
    <w:rsid w:val="00751BF4"/>
    <w:rsid w:val="00761DA5"/>
    <w:rsid w:val="007639AB"/>
    <w:rsid w:val="00765BFB"/>
    <w:rsid w:val="00765C97"/>
    <w:rsid w:val="007665ED"/>
    <w:rsid w:val="007700C8"/>
    <w:rsid w:val="00775BFC"/>
    <w:rsid w:val="007954FF"/>
    <w:rsid w:val="007B0739"/>
    <w:rsid w:val="007B42C8"/>
    <w:rsid w:val="007B5B94"/>
    <w:rsid w:val="007D6E95"/>
    <w:rsid w:val="007E052A"/>
    <w:rsid w:val="007F0D88"/>
    <w:rsid w:val="007F3BD0"/>
    <w:rsid w:val="007F7066"/>
    <w:rsid w:val="00802E59"/>
    <w:rsid w:val="00803147"/>
    <w:rsid w:val="0080391B"/>
    <w:rsid w:val="00872EBD"/>
    <w:rsid w:val="008B27B8"/>
    <w:rsid w:val="008B3D8E"/>
    <w:rsid w:val="008B6427"/>
    <w:rsid w:val="008D39CE"/>
    <w:rsid w:val="008E51AA"/>
    <w:rsid w:val="008E598D"/>
    <w:rsid w:val="009075DF"/>
    <w:rsid w:val="0091139D"/>
    <w:rsid w:val="00912E3C"/>
    <w:rsid w:val="009145CD"/>
    <w:rsid w:val="0091572E"/>
    <w:rsid w:val="00921B52"/>
    <w:rsid w:val="0092707A"/>
    <w:rsid w:val="00934010"/>
    <w:rsid w:val="00944220"/>
    <w:rsid w:val="00953B8F"/>
    <w:rsid w:val="009548FA"/>
    <w:rsid w:val="00965E54"/>
    <w:rsid w:val="009B7E48"/>
    <w:rsid w:val="009C109F"/>
    <w:rsid w:val="009D669D"/>
    <w:rsid w:val="009F0E6E"/>
    <w:rsid w:val="009F5EE4"/>
    <w:rsid w:val="00A140FE"/>
    <w:rsid w:val="00A25B59"/>
    <w:rsid w:val="00A269F0"/>
    <w:rsid w:val="00A27795"/>
    <w:rsid w:val="00A35CE4"/>
    <w:rsid w:val="00A551FA"/>
    <w:rsid w:val="00A764DF"/>
    <w:rsid w:val="00A96E42"/>
    <w:rsid w:val="00AA762B"/>
    <w:rsid w:val="00AC4C24"/>
    <w:rsid w:val="00AE20DC"/>
    <w:rsid w:val="00AE2326"/>
    <w:rsid w:val="00AE6DB3"/>
    <w:rsid w:val="00AE6E72"/>
    <w:rsid w:val="00AF23C9"/>
    <w:rsid w:val="00AF76B0"/>
    <w:rsid w:val="00B005CB"/>
    <w:rsid w:val="00B01766"/>
    <w:rsid w:val="00B022B3"/>
    <w:rsid w:val="00B039B0"/>
    <w:rsid w:val="00B057B2"/>
    <w:rsid w:val="00B06229"/>
    <w:rsid w:val="00B15768"/>
    <w:rsid w:val="00B40273"/>
    <w:rsid w:val="00B405D4"/>
    <w:rsid w:val="00B46E0A"/>
    <w:rsid w:val="00B524C0"/>
    <w:rsid w:val="00B64DFF"/>
    <w:rsid w:val="00B800EE"/>
    <w:rsid w:val="00B905D7"/>
    <w:rsid w:val="00B9241C"/>
    <w:rsid w:val="00BA0FE3"/>
    <w:rsid w:val="00BD7371"/>
    <w:rsid w:val="00BD7C86"/>
    <w:rsid w:val="00BF1F18"/>
    <w:rsid w:val="00C206B4"/>
    <w:rsid w:val="00C331DA"/>
    <w:rsid w:val="00C36DDB"/>
    <w:rsid w:val="00C40409"/>
    <w:rsid w:val="00C406CE"/>
    <w:rsid w:val="00C42F8E"/>
    <w:rsid w:val="00C438C2"/>
    <w:rsid w:val="00C443F4"/>
    <w:rsid w:val="00C55E3B"/>
    <w:rsid w:val="00C65C40"/>
    <w:rsid w:val="00C7141C"/>
    <w:rsid w:val="00C9733A"/>
    <w:rsid w:val="00CA0570"/>
    <w:rsid w:val="00CA5669"/>
    <w:rsid w:val="00CB7349"/>
    <w:rsid w:val="00CB7401"/>
    <w:rsid w:val="00CC7821"/>
    <w:rsid w:val="00CD3894"/>
    <w:rsid w:val="00CD5C29"/>
    <w:rsid w:val="00CD799B"/>
    <w:rsid w:val="00CE5B83"/>
    <w:rsid w:val="00D10708"/>
    <w:rsid w:val="00D107A7"/>
    <w:rsid w:val="00D10DCE"/>
    <w:rsid w:val="00D10E3C"/>
    <w:rsid w:val="00D1114C"/>
    <w:rsid w:val="00D129B0"/>
    <w:rsid w:val="00D2611E"/>
    <w:rsid w:val="00D35EA2"/>
    <w:rsid w:val="00D45781"/>
    <w:rsid w:val="00D47CE4"/>
    <w:rsid w:val="00D657F4"/>
    <w:rsid w:val="00D81FAE"/>
    <w:rsid w:val="00D84ACD"/>
    <w:rsid w:val="00D9264D"/>
    <w:rsid w:val="00DC6577"/>
    <w:rsid w:val="00DC7BE8"/>
    <w:rsid w:val="00DD456E"/>
    <w:rsid w:val="00DE482E"/>
    <w:rsid w:val="00DF082F"/>
    <w:rsid w:val="00E06434"/>
    <w:rsid w:val="00E12C47"/>
    <w:rsid w:val="00E226D4"/>
    <w:rsid w:val="00E22A02"/>
    <w:rsid w:val="00E243D0"/>
    <w:rsid w:val="00E3282D"/>
    <w:rsid w:val="00E35004"/>
    <w:rsid w:val="00E42968"/>
    <w:rsid w:val="00E55E03"/>
    <w:rsid w:val="00E75680"/>
    <w:rsid w:val="00E92C80"/>
    <w:rsid w:val="00E93E59"/>
    <w:rsid w:val="00EB3745"/>
    <w:rsid w:val="00EB60D7"/>
    <w:rsid w:val="00ED158D"/>
    <w:rsid w:val="00ED4906"/>
    <w:rsid w:val="00ED6811"/>
    <w:rsid w:val="00ED6D11"/>
    <w:rsid w:val="00EE75F4"/>
    <w:rsid w:val="00EF04B6"/>
    <w:rsid w:val="00EF624C"/>
    <w:rsid w:val="00F1077A"/>
    <w:rsid w:val="00F30EED"/>
    <w:rsid w:val="00F37289"/>
    <w:rsid w:val="00F45E6A"/>
    <w:rsid w:val="00F602A8"/>
    <w:rsid w:val="00F743B3"/>
    <w:rsid w:val="00F87DD3"/>
    <w:rsid w:val="00F90CB8"/>
    <w:rsid w:val="00F92586"/>
    <w:rsid w:val="00F94E2B"/>
    <w:rsid w:val="00FB37AC"/>
    <w:rsid w:val="00FB7298"/>
    <w:rsid w:val="00FE2CF2"/>
    <w:rsid w:val="00FE73B0"/>
    <w:rsid w:val="00FF550A"/>
    <w:rsid w:val="00FF5F4D"/>
    <w:rsid w:val="00FF67C6"/>
    <w:rsid w:val="014BB2F3"/>
    <w:rsid w:val="036C61B4"/>
    <w:rsid w:val="0631FB63"/>
    <w:rsid w:val="07270FC2"/>
    <w:rsid w:val="07E15BA8"/>
    <w:rsid w:val="09183AAA"/>
    <w:rsid w:val="0B90B97C"/>
    <w:rsid w:val="0BCDA825"/>
    <w:rsid w:val="0BD9FAA1"/>
    <w:rsid w:val="0C25903E"/>
    <w:rsid w:val="0C2816D5"/>
    <w:rsid w:val="0C53FA02"/>
    <w:rsid w:val="0C6D1074"/>
    <w:rsid w:val="0D3EC692"/>
    <w:rsid w:val="0DBA740A"/>
    <w:rsid w:val="0DFB64F7"/>
    <w:rsid w:val="0E8555DD"/>
    <w:rsid w:val="0F8E2AF0"/>
    <w:rsid w:val="108ED8D1"/>
    <w:rsid w:val="109AD88C"/>
    <w:rsid w:val="1296E0AE"/>
    <w:rsid w:val="12A0CD5F"/>
    <w:rsid w:val="133F257D"/>
    <w:rsid w:val="1414591A"/>
    <w:rsid w:val="1695E276"/>
    <w:rsid w:val="177AC417"/>
    <w:rsid w:val="17E7F806"/>
    <w:rsid w:val="199E9883"/>
    <w:rsid w:val="1B6DAFC5"/>
    <w:rsid w:val="1B8E8AF8"/>
    <w:rsid w:val="1C163C09"/>
    <w:rsid w:val="1CD50D36"/>
    <w:rsid w:val="1D793248"/>
    <w:rsid w:val="1F1454D8"/>
    <w:rsid w:val="1F621A76"/>
    <w:rsid w:val="1FF009D4"/>
    <w:rsid w:val="2291B2BD"/>
    <w:rsid w:val="23821BF4"/>
    <w:rsid w:val="257CDCFF"/>
    <w:rsid w:val="26E219F2"/>
    <w:rsid w:val="27B19A1D"/>
    <w:rsid w:val="29868797"/>
    <w:rsid w:val="29B8E159"/>
    <w:rsid w:val="29B9677B"/>
    <w:rsid w:val="2A3C853B"/>
    <w:rsid w:val="2A504519"/>
    <w:rsid w:val="2B0F07D2"/>
    <w:rsid w:val="2BD6A65A"/>
    <w:rsid w:val="2BDE48EB"/>
    <w:rsid w:val="2C93AF8A"/>
    <w:rsid w:val="2D1D4B26"/>
    <w:rsid w:val="2D35E1FA"/>
    <w:rsid w:val="30339411"/>
    <w:rsid w:val="3118E904"/>
    <w:rsid w:val="31235EA7"/>
    <w:rsid w:val="31F43817"/>
    <w:rsid w:val="333E3804"/>
    <w:rsid w:val="333F9791"/>
    <w:rsid w:val="34D5C8EC"/>
    <w:rsid w:val="35902A45"/>
    <w:rsid w:val="3591C5AB"/>
    <w:rsid w:val="3594D9EC"/>
    <w:rsid w:val="35DF95CB"/>
    <w:rsid w:val="36A77C7A"/>
    <w:rsid w:val="38300E8C"/>
    <w:rsid w:val="38ACDACC"/>
    <w:rsid w:val="397BBB12"/>
    <w:rsid w:val="3BD6BEE0"/>
    <w:rsid w:val="3E77A5EE"/>
    <w:rsid w:val="3F585C50"/>
    <w:rsid w:val="405163D9"/>
    <w:rsid w:val="40675459"/>
    <w:rsid w:val="407BF753"/>
    <w:rsid w:val="415FCED6"/>
    <w:rsid w:val="4213779C"/>
    <w:rsid w:val="423F6333"/>
    <w:rsid w:val="42E278E4"/>
    <w:rsid w:val="42EB48E7"/>
    <w:rsid w:val="43888DA0"/>
    <w:rsid w:val="43E9D72E"/>
    <w:rsid w:val="443696CA"/>
    <w:rsid w:val="444BAEDD"/>
    <w:rsid w:val="45DD25C2"/>
    <w:rsid w:val="46A8F0CA"/>
    <w:rsid w:val="46B5C489"/>
    <w:rsid w:val="46D14E43"/>
    <w:rsid w:val="49431E27"/>
    <w:rsid w:val="49F11539"/>
    <w:rsid w:val="4D53AC26"/>
    <w:rsid w:val="4DE8AACB"/>
    <w:rsid w:val="4E6279EA"/>
    <w:rsid w:val="4EFFA7E9"/>
    <w:rsid w:val="4FA1AD1D"/>
    <w:rsid w:val="4FB2015E"/>
    <w:rsid w:val="51DBDB2B"/>
    <w:rsid w:val="52225968"/>
    <w:rsid w:val="52FF1B98"/>
    <w:rsid w:val="531CC2F2"/>
    <w:rsid w:val="532EA964"/>
    <w:rsid w:val="53833219"/>
    <w:rsid w:val="53B7758E"/>
    <w:rsid w:val="544FF0DD"/>
    <w:rsid w:val="58AD9F39"/>
    <w:rsid w:val="593A9018"/>
    <w:rsid w:val="594F374D"/>
    <w:rsid w:val="596923A2"/>
    <w:rsid w:val="59AE343A"/>
    <w:rsid w:val="5AD1C72F"/>
    <w:rsid w:val="5AFC47E0"/>
    <w:rsid w:val="5C2C519D"/>
    <w:rsid w:val="5E229D12"/>
    <w:rsid w:val="5EBB5080"/>
    <w:rsid w:val="5F9D8A4A"/>
    <w:rsid w:val="5FD37F6C"/>
    <w:rsid w:val="60532E79"/>
    <w:rsid w:val="60D1D701"/>
    <w:rsid w:val="630176DD"/>
    <w:rsid w:val="635A6014"/>
    <w:rsid w:val="64C486F6"/>
    <w:rsid w:val="65563AB9"/>
    <w:rsid w:val="66306F01"/>
    <w:rsid w:val="666898E4"/>
    <w:rsid w:val="67CC7157"/>
    <w:rsid w:val="6965593F"/>
    <w:rsid w:val="696E5B11"/>
    <w:rsid w:val="6BFBC40C"/>
    <w:rsid w:val="6C02B7F6"/>
    <w:rsid w:val="6C06B75E"/>
    <w:rsid w:val="6D673438"/>
    <w:rsid w:val="6DB82FE8"/>
    <w:rsid w:val="6DDDABC5"/>
    <w:rsid w:val="6E6D05C5"/>
    <w:rsid w:val="70ADBAD7"/>
    <w:rsid w:val="714C73A6"/>
    <w:rsid w:val="72A2BCEE"/>
    <w:rsid w:val="75640CA7"/>
    <w:rsid w:val="7605832B"/>
    <w:rsid w:val="7630527A"/>
    <w:rsid w:val="76911180"/>
    <w:rsid w:val="78BDEB35"/>
    <w:rsid w:val="79057587"/>
    <w:rsid w:val="7A4DD419"/>
    <w:rsid w:val="7AF234C5"/>
    <w:rsid w:val="7C23AF08"/>
    <w:rsid w:val="7C3800E9"/>
    <w:rsid w:val="7C70F659"/>
    <w:rsid w:val="7D462A0E"/>
    <w:rsid w:val="7E30F8C4"/>
    <w:rsid w:val="7E403148"/>
    <w:rsid w:val="7E8D6420"/>
    <w:rsid w:val="7EDAD448"/>
    <w:rsid w:val="7EDF2A66"/>
    <w:rsid w:val="7FB97CFA"/>
    <w:rsid w:val="7FD7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15E293"/>
  <w15:chartTrackingRefBased/>
  <w15:docId w15:val="{AF544BA2-F69A-8F4A-A3A0-637FB09F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Theme="minorHAnsi" w:cstheme="minorHAnsi"/>
        <w:color w:val="000000" w:themeColor="text1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02E70"/>
  </w:style>
  <w:style w:type="paragraph" w:styleId="Heading1">
    <w:name w:val="heading 1"/>
    <w:basedOn w:val="ListParagraph"/>
    <w:next w:val="Normal"/>
    <w:link w:val="Heading1Char"/>
    <w:uiPriority w:val="9"/>
    <w:qFormat/>
    <w:rsid w:val="00EE75F4"/>
    <w:pPr>
      <w:numPr>
        <w:numId w:val="6"/>
      </w:numPr>
      <w:outlineLvl w:val="0"/>
    </w:pPr>
    <w:rPr>
      <w:rFonts w:asciiTheme="minorHAnsi" w:hAnsiTheme="minorHAnsi"/>
      <w:b/>
      <w:smallCaps/>
      <w:color w:val="2D879C" w:themeColor="accent1" w:themeShade="BF"/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E75F4"/>
    <w:pPr>
      <w:numPr>
        <w:ilvl w:val="1"/>
        <w:numId w:val="6"/>
      </w:numPr>
      <w:outlineLvl w:val="1"/>
    </w:pPr>
    <w:rPr>
      <w:rFonts w:asciiTheme="minorHAnsi" w:hAnsiTheme="minorHAnsi"/>
      <w:color w:val="2D879C" w:themeColor="accent1" w:themeShade="BF"/>
      <w:sz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E75F4"/>
    <w:pPr>
      <w:numPr>
        <w:ilvl w:val="2"/>
        <w:numId w:val="6"/>
      </w:numPr>
      <w:outlineLvl w:val="2"/>
    </w:pPr>
    <w:rPr>
      <w:rFonts w:asciiTheme="minorHAnsi" w:hAnsiTheme="minorHAnsi"/>
      <w:color w:val="2D879C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5F4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inorHAnsi" w:hAnsiTheme="minorHAnsi" w:eastAsiaTheme="majorEastAsia"/>
      <w:i/>
      <w:iCs/>
      <w:color w:val="2D879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02E7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hAnsiTheme="majorHAnsi" w:eastAsiaTheme="majorEastAsia" w:cstheme="majorBidi"/>
      <w:color w:val="2D879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702E7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hAnsiTheme="majorHAnsi" w:eastAsiaTheme="majorEastAsia" w:cstheme="majorBidi"/>
      <w:color w:val="1E596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E7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E596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E7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E7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0DC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E20DC"/>
  </w:style>
  <w:style w:type="paragraph" w:styleId="Footer">
    <w:name w:val="footer"/>
    <w:basedOn w:val="Normal"/>
    <w:link w:val="FooterChar"/>
    <w:uiPriority w:val="99"/>
    <w:unhideWhenUsed/>
    <w:rsid w:val="00AE20DC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E20DC"/>
  </w:style>
  <w:style w:type="paragraph" w:styleId="ListParagraph">
    <w:name w:val="List Paragraph"/>
    <w:basedOn w:val="Normal"/>
    <w:uiPriority w:val="34"/>
    <w:qFormat/>
    <w:rsid w:val="00702E70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EE75F4"/>
    <w:rPr>
      <w:rFonts w:asciiTheme="minorHAnsi" w:hAnsiTheme="minorHAnsi"/>
      <w:b/>
      <w:smallCaps/>
      <w:color w:val="2D879C" w:themeColor="accent1" w:themeShade="BF"/>
      <w:sz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E75F4"/>
    <w:rPr>
      <w:rFonts w:asciiTheme="minorHAnsi" w:hAnsiTheme="minorHAnsi"/>
      <w:color w:val="2D879C" w:themeColor="accent1" w:themeShade="BF"/>
      <w:sz w:val="28"/>
    </w:rPr>
  </w:style>
  <w:style w:type="character" w:styleId="Heading3Char" w:customStyle="1">
    <w:name w:val="Heading 3 Char"/>
    <w:basedOn w:val="DefaultParagraphFont"/>
    <w:link w:val="Heading3"/>
    <w:uiPriority w:val="9"/>
    <w:rsid w:val="00EE75F4"/>
    <w:rPr>
      <w:rFonts w:asciiTheme="minorHAnsi" w:hAnsiTheme="minorHAnsi"/>
      <w:color w:val="2D879C" w:themeColor="accent1" w:themeShade="BF"/>
      <w:sz w:val="24"/>
    </w:rPr>
  </w:style>
  <w:style w:type="character" w:styleId="Heading4Char" w:customStyle="1">
    <w:name w:val="Heading 4 Char"/>
    <w:basedOn w:val="DefaultParagraphFont"/>
    <w:link w:val="Heading4"/>
    <w:uiPriority w:val="9"/>
    <w:rsid w:val="00EE75F4"/>
    <w:rPr>
      <w:rFonts w:asciiTheme="minorHAnsi" w:hAnsiTheme="minorHAnsi" w:eastAsiaTheme="majorEastAsia"/>
      <w:i/>
      <w:iCs/>
      <w:color w:val="2D879C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702E70"/>
    <w:rPr>
      <w:rFonts w:asciiTheme="majorHAnsi" w:hAnsiTheme="majorHAnsi" w:eastAsiaTheme="majorEastAsia" w:cstheme="majorBidi"/>
      <w:color w:val="2D879C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02E70"/>
    <w:rPr>
      <w:rFonts w:asciiTheme="majorHAnsi" w:hAnsiTheme="majorHAnsi" w:eastAsiaTheme="majorEastAsia" w:cstheme="majorBidi"/>
      <w:color w:val="1E596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02E70"/>
    <w:rPr>
      <w:rFonts w:asciiTheme="majorHAnsi" w:hAnsiTheme="majorHAnsi" w:eastAsiaTheme="majorEastAsia" w:cstheme="majorBidi"/>
      <w:i/>
      <w:iCs/>
      <w:color w:val="1E596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02E70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02E70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E75F4"/>
    <w:pPr>
      <w:jc w:val="center"/>
    </w:pPr>
    <w:rPr>
      <w:rFonts w:asciiTheme="minorHAnsi" w:hAnsiTheme="minorHAnsi"/>
      <w:b/>
      <w:noProof/>
      <w:color w:val="ECA421"/>
      <w:sz w:val="56"/>
    </w:rPr>
  </w:style>
  <w:style w:type="character" w:styleId="TitleChar" w:customStyle="1">
    <w:name w:val="Title Char"/>
    <w:basedOn w:val="DefaultParagraphFont"/>
    <w:link w:val="Title"/>
    <w:uiPriority w:val="10"/>
    <w:rsid w:val="00EE75F4"/>
    <w:rPr>
      <w:rFonts w:asciiTheme="minorHAnsi" w:hAnsiTheme="minorHAnsi"/>
      <w:b/>
      <w:noProof/>
      <w:color w:val="ECA421"/>
      <w:sz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775B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5BF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775BFC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BF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75BFC"/>
    <w:rPr>
      <w:rFonts w:ascii="Century Gothic" w:hAnsi="Century Gothic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B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75BF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F105F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EHDEN" w:customStyle="1">
    <w:name w:val="EHDEN"/>
    <w:basedOn w:val="TableNormal"/>
    <w:uiPriority w:val="99"/>
    <w:rsid w:val="006B5024"/>
    <w:pPr>
      <w:spacing w:after="0" w:line="240" w:lineRule="auto"/>
      <w:jc w:val="center"/>
    </w:pPr>
    <w:tblPr>
      <w:tblStyleRowBandSize w:val="1"/>
      <w:tblStyleColBandSize w:val="1"/>
    </w:tblPr>
    <w:tblStylePr w:type="firstRow">
      <w:pPr>
        <w:jc w:val="center"/>
      </w:pPr>
      <w:rPr>
        <w:rFonts w:asciiTheme="minorHAnsi" w:hAnsiTheme="minorHAnsi"/>
        <w:b/>
        <w:sz w:val="22"/>
      </w:rPr>
      <w:tblPr/>
      <w:tcPr>
        <w:tcBorders>
          <w:bottom w:val="single" w:color="auto" w:sz="4" w:space="0"/>
        </w:tcBorders>
        <w:shd w:val="clear" w:color="auto" w:fill="FFFFFF" w:themeFill="background1"/>
      </w:tcPr>
    </w:tblStylePr>
    <w:tblStylePr w:type="firstCol">
      <w:pPr>
        <w:jc w:val="center"/>
      </w:pPr>
      <w:rPr>
        <w:rFonts w:asciiTheme="minorHAnsi" w:hAnsiTheme="minorHAnsi"/>
        <w:b/>
      </w:rPr>
      <w:tblPr/>
      <w:tcPr>
        <w:tcBorders>
          <w:right w:val="single" w:color="auto" w:sz="4" w:space="0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wCell">
      <w:pPr>
        <w:jc w:val="center"/>
      </w:pPr>
      <w:tblPr/>
      <w:tcPr>
        <w:tcBorders>
          <w:top w:val="nil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E75F4"/>
    <w:pPr>
      <w:jc w:val="center"/>
    </w:pPr>
    <w:rPr>
      <w:rFonts w:asciiTheme="minorHAnsi" w:hAnsiTheme="minorHAnsi"/>
      <w:b/>
      <w:noProof/>
      <w:sz w:val="36"/>
    </w:rPr>
  </w:style>
  <w:style w:type="character" w:styleId="SubtitleChar" w:customStyle="1">
    <w:name w:val="Subtitle Char"/>
    <w:basedOn w:val="DefaultParagraphFont"/>
    <w:link w:val="Subtitle"/>
    <w:uiPriority w:val="11"/>
    <w:rsid w:val="00EE75F4"/>
    <w:rPr>
      <w:rFonts w:asciiTheme="minorHAnsi" w:hAnsiTheme="minorHAnsi"/>
      <w:b/>
      <w:noProof/>
      <w:sz w:val="36"/>
    </w:rPr>
  </w:style>
  <w:style w:type="character" w:styleId="IntenseEmphasis">
    <w:name w:val="Intense Emphasis"/>
    <w:uiPriority w:val="21"/>
    <w:qFormat/>
    <w:rsid w:val="00EE75F4"/>
    <w:rPr>
      <w:rFonts w:asciiTheme="minorHAnsi" w:hAnsiTheme="minorHAnsi"/>
      <w:b/>
      <w:color w:val="FFC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5F4"/>
    <w:pPr>
      <w:pBdr>
        <w:top w:val="single" w:color="45B0C9" w:themeColor="accent1" w:sz="4" w:space="10"/>
        <w:bottom w:val="single" w:color="45B0C9" w:themeColor="accent1" w:sz="4" w:space="10"/>
      </w:pBdr>
      <w:spacing w:before="360" w:after="360"/>
      <w:ind w:left="864" w:right="864"/>
      <w:jc w:val="center"/>
    </w:pPr>
    <w:rPr>
      <w:i/>
      <w:iCs/>
      <w:color w:val="45B0C9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E75F4"/>
    <w:rPr>
      <w:i/>
      <w:iCs/>
      <w:color w:val="45B0C9" w:themeColor="accent1"/>
    </w:rPr>
  </w:style>
  <w:style w:type="character" w:styleId="Emphasis">
    <w:name w:val="Emphasis"/>
    <w:basedOn w:val="DefaultParagraphFont"/>
    <w:uiPriority w:val="20"/>
    <w:qFormat/>
    <w:rsid w:val="00EE75F4"/>
    <w:rPr>
      <w:color w:val="EFA528" w:themeColor="accent2"/>
    </w:rPr>
  </w:style>
  <w:style w:type="character" w:styleId="IntenseReference">
    <w:name w:val="Intense Reference"/>
    <w:basedOn w:val="DefaultParagraphFont"/>
    <w:uiPriority w:val="32"/>
    <w:qFormat/>
    <w:rsid w:val="00EE75F4"/>
    <w:rPr>
      <w:b/>
      <w:bCs/>
      <w:smallCaps/>
      <w:color w:val="45B0C9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297E4E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297E4E"/>
    <w:rPr>
      <w:b/>
      <w:bCs/>
      <w:i/>
      <w:iCs/>
      <w:spacing w:val="5"/>
    </w:rPr>
  </w:style>
  <w:style w:type="paragraph" w:styleId="tocify-item" w:customStyle="1">
    <w:name w:val="tocify-item"/>
    <w:basedOn w:val="Normal"/>
    <w:rsid w:val="00F87DD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val="en-NL" w:eastAsia="en-GB"/>
    </w:rPr>
  </w:style>
  <w:style w:type="character" w:styleId="Hyperlink">
    <w:name w:val="Hyperlink"/>
    <w:basedOn w:val="DefaultParagraphFont"/>
    <w:uiPriority w:val="99"/>
    <w:unhideWhenUsed/>
    <w:rsid w:val="00EF04B6"/>
    <w:rPr>
      <w:color w:val="1F8CF9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3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forum.ehden.eu/c/sme-forum/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ohdsi.github.io/Hades/codeStyle.html" TargetMode="External" Id="rId11" /><Relationship Type="http://schemas.openxmlformats.org/officeDocument/2006/relationships/styles" Target="styles.xml" Id="rId5" /><Relationship Type="http://schemas.openxmlformats.org/officeDocument/2006/relationships/header" Target="header2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Relationship Type="http://schemas.openxmlformats.org/officeDocument/2006/relationships/comments" Target="/word/comments.xml" Id="Rc1831cee07464b7e" /><Relationship Type="http://schemas.microsoft.com/office/2011/relationships/people" Target="/word/people.xml" Id="Reda3da39b11f4bda" /><Relationship Type="http://schemas.microsoft.com/office/2011/relationships/commentsExtended" Target="/word/commentsExtended.xml" Id="Rbf143f6b775d4af5" /><Relationship Type="http://schemas.microsoft.com/office/2016/09/relationships/commentsIds" Target="/word/commentsIds.xml" Id="R9e035677d4a84b4f" /><Relationship Type="http://schemas.microsoft.com/office/2018/08/relationships/commentsExtensible" Target="/word/commentsExtensible.xml" Id="Rff3a05417fbc404c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gif"/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gif"/><Relationship Id="rId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1.gif"/><Relationship Id="rId3" Type="http://schemas.openxmlformats.org/officeDocument/2006/relationships/image" Target="media/image6.png"/><Relationship Id="rId7" Type="http://schemas.openxmlformats.org/officeDocument/2006/relationships/image" Target="media/image13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9.png"/><Relationship Id="rId5" Type="http://schemas.openxmlformats.org/officeDocument/2006/relationships/image" Target="media/image8.gif"/><Relationship Id="rId4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ijnbeek/Library/Group%20Containers/UBF8T346G9.Office/User%20Content.localized/Templates.localized/EHDEN_Word_Template.dotx" TargetMode="External"/></Relationships>
</file>

<file path=word/theme/theme1.xml><?xml version="1.0" encoding="utf-8"?>
<a:theme xmlns:a="http://schemas.openxmlformats.org/drawingml/2006/main" name="Office Theme">
  <a:themeElements>
    <a:clrScheme name="EHDEN">
      <a:dk1>
        <a:srgbClr val="000000"/>
      </a:dk1>
      <a:lt1>
        <a:srgbClr val="FFFFFF"/>
      </a:lt1>
      <a:dk2>
        <a:srgbClr val="383C45"/>
      </a:dk2>
      <a:lt2>
        <a:srgbClr val="FFFFFF"/>
      </a:lt2>
      <a:accent1>
        <a:srgbClr val="45B0C9"/>
      </a:accent1>
      <a:accent2>
        <a:srgbClr val="EFA528"/>
      </a:accent2>
      <a:accent3>
        <a:srgbClr val="922E75"/>
      </a:accent3>
      <a:accent4>
        <a:srgbClr val="372E77"/>
      </a:accent4>
      <a:accent5>
        <a:srgbClr val="DC3456"/>
      </a:accent5>
      <a:accent6>
        <a:srgbClr val="55C78E"/>
      </a:accent6>
      <a:hlink>
        <a:srgbClr val="1F8CF9"/>
      </a:hlink>
      <a:folHlink>
        <a:srgbClr val="B6769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7BDAB26AB0C144BF48E11E21CB2209" ma:contentTypeVersion="4" ma:contentTypeDescription="Create a new document." ma:contentTypeScope="" ma:versionID="bfcab9a0b0ba8279c6a189c00a4cb461">
  <xsd:schema xmlns:xsd="http://www.w3.org/2001/XMLSchema" xmlns:xs="http://www.w3.org/2001/XMLSchema" xmlns:p="http://schemas.microsoft.com/office/2006/metadata/properties" xmlns:ns2="af669d4e-2ef8-4dfd-bdc5-0d7b477e7d15" targetNamespace="http://schemas.microsoft.com/office/2006/metadata/properties" ma:root="true" ma:fieldsID="d577e17e684f6fb470dd63be16c2bee9" ns2:_="">
    <xsd:import namespace="af669d4e-2ef8-4dfd-bdc5-0d7b477e7d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69d4e-2ef8-4dfd-bdc5-0d7b477e7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A55110-1588-4530-9388-825D04AC96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331181-AD48-4ED9-8EFF-8841C3A314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D4403C-9823-4604-8A6D-CB160E3DE6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EHDEN_Word_Template.dotx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Rijnbeek</dc:creator>
  <keywords/>
  <dc:description/>
  <lastModifiedBy>Peter Rijnbeek</lastModifiedBy>
  <revision>165</revision>
  <lastPrinted>2019-02-07T08:46:00.0000000Z</lastPrinted>
  <dcterms:created xsi:type="dcterms:W3CDTF">2020-06-15T07:00:00.0000000Z</dcterms:created>
  <dcterms:modified xsi:type="dcterms:W3CDTF">2020-11-15T16:25:38.2659063Z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0x010100547BDAB26AB0C144BF48E11E21CB2209</vt:lpwstr>
  </property>
</Properties>
</file>