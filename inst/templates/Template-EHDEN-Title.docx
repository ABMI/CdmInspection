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2C62" w14:textId="5541AE2B" w:rsidR="00A25B59" w:rsidRPr="003B2F39" w:rsidRDefault="00A25B59" w:rsidP="003B2F39"/>
    <w:sectPr w:rsidR="00A25B59" w:rsidRPr="003B2F39" w:rsidSect="007F0D8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0A2A7" w14:textId="77777777" w:rsidR="00AF17C7" w:rsidRDefault="00AF17C7" w:rsidP="00702E70">
      <w:r>
        <w:separator/>
      </w:r>
    </w:p>
    <w:p w14:paraId="62BCCF1C" w14:textId="77777777" w:rsidR="00AF17C7" w:rsidRDefault="00AF17C7"/>
  </w:endnote>
  <w:endnote w:type="continuationSeparator" w:id="0">
    <w:p w14:paraId="5856B6E0" w14:textId="77777777" w:rsidR="00AF17C7" w:rsidRDefault="00AF17C7" w:rsidP="00702E70">
      <w:r>
        <w:continuationSeparator/>
      </w:r>
    </w:p>
    <w:p w14:paraId="11B297E8" w14:textId="77777777" w:rsidR="00AF17C7" w:rsidRDefault="00AF17C7"/>
  </w:endnote>
  <w:endnote w:type="continuationNotice" w:id="1">
    <w:p w14:paraId="6D69DDCB" w14:textId="77777777" w:rsidR="00AF17C7" w:rsidRDefault="00AF17C7">
      <w:pPr>
        <w:spacing w:after="0" w:line="240" w:lineRule="auto"/>
      </w:pPr>
    </w:p>
    <w:p w14:paraId="116EB46D" w14:textId="77777777" w:rsidR="00AF17C7" w:rsidRDefault="00AF17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12BF" w14:textId="77777777" w:rsidR="00FE73B0" w:rsidRPr="00A140FE" w:rsidRDefault="00297E4E" w:rsidP="00E42968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 w:rsidRPr="00A140FE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7220" behindDoc="0" locked="0" layoutInCell="1" allowOverlap="1" wp14:anchorId="16ABFFB6" wp14:editId="5F7D9DCA">
              <wp:simplePos x="0" y="0"/>
              <wp:positionH relativeFrom="column">
                <wp:posOffset>-1051915</wp:posOffset>
              </wp:positionH>
              <wp:positionV relativeFrom="paragraph">
                <wp:posOffset>-139065</wp:posOffset>
              </wp:positionV>
              <wp:extent cx="996950" cy="9588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6950" cy="958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0F3339" id="Rechthoek 11" o:spid="_x0000_s1026" style="position:absolute;margin-left:-82.85pt;margin-top:-10.95pt;width:78.5pt;height:75.5pt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" stroked="f" strokeweight="1pt">
              <v:fill opacity="58853f"/>
            </v:rect>
          </w:pict>
        </mc:Fallback>
      </mc:AlternateContent>
    </w:r>
    <w:r w:rsidRPr="00A140FE">
      <w:rPr>
        <w:rFonts w:asciiTheme="minorHAnsi" w:hAnsiTheme="minorHAnsi"/>
        <w:noProof/>
      </w:rPr>
      <w:drawing>
        <wp:anchor distT="0" distB="0" distL="114300" distR="114300" simplePos="0" relativeHeight="251657218" behindDoc="1" locked="0" layoutInCell="1" allowOverlap="1" wp14:anchorId="711B42D2" wp14:editId="3DDF5678">
          <wp:simplePos x="0" y="0"/>
          <wp:positionH relativeFrom="column">
            <wp:posOffset>-855345</wp:posOffset>
          </wp:positionH>
          <wp:positionV relativeFrom="paragraph">
            <wp:posOffset>-142685</wp:posOffset>
          </wp:positionV>
          <wp:extent cx="793115" cy="805180"/>
          <wp:effectExtent l="0" t="0" r="6985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80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67C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60295" behindDoc="0" locked="0" layoutInCell="1" allowOverlap="1" wp14:anchorId="3C050DE3" wp14:editId="28F2A491">
              <wp:simplePos x="0" y="0"/>
              <wp:positionH relativeFrom="column">
                <wp:posOffset>4510405</wp:posOffset>
              </wp:positionH>
              <wp:positionV relativeFrom="paragraph">
                <wp:posOffset>67310</wp:posOffset>
              </wp:positionV>
              <wp:extent cx="1241036" cy="212090"/>
              <wp:effectExtent l="0" t="0" r="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36" cy="212090"/>
                        <a:chOff x="0" y="-12700"/>
                        <a:chExt cx="1241036" cy="212090"/>
                      </a:xfrm>
                    </wpg:grpSpPr>
                    <wpg:grpSp>
                      <wpg:cNvPr id="4" name="Groep 3">
                        <a:extLst>
                          <a:ext uri="{FF2B5EF4-FFF2-40B4-BE49-F238E27FC236}">
                            <a16:creationId xmlns:a16="http://schemas.microsoft.com/office/drawing/2014/main" id="{B1A40A71-7F14-402B-9E39-C3BCFED1E7DF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1241036" cy="191990"/>
                          <a:chOff x="0" y="102593"/>
                          <a:chExt cx="2323293" cy="360000"/>
                        </a:xfrm>
                      </wpg:grpSpPr>
                      <pic:pic xmlns:pic="http://schemas.openxmlformats.org/drawingml/2006/picture">
                        <pic:nvPicPr>
                          <pic:cNvPr id="2" name="Afbeelding 2">
                            <a:extLst>
                              <a:ext uri="{FF2B5EF4-FFF2-40B4-BE49-F238E27FC236}">
                                <a16:creationId xmlns:a16="http://schemas.microsoft.com/office/drawing/2014/main" id="{E665B6F7-F425-4CE5-9BA7-36373F696E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371"/>
                          <a:stretch/>
                        </pic:blipFill>
                        <pic:spPr>
                          <a:xfrm>
                            <a:off x="0" y="102593"/>
                            <a:ext cx="601328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Afbeelding 5">
                            <a:extLst>
                              <a:ext uri="{FF2B5EF4-FFF2-40B4-BE49-F238E27FC236}">
                                <a16:creationId xmlns:a16="http://schemas.microsoft.com/office/drawing/2014/main" id="{D25248CB-6278-41AC-B2BB-62ABFBC472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155" y="102593"/>
                            <a:ext cx="611138" cy="3600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15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450850" y="-12700"/>
                          <a:ext cx="342265" cy="2120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ACDFE8" id="Group 16" o:spid="_x0000_s1026" style="position:absolute;margin-left:355.15pt;margin-top:5.3pt;width:97.7pt;height:16.7pt;z-index:251660295" coordorigin=",-127" coordsize="12410,2120" o:gfxdata="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">
              <v:group id="Groep 3" o:spid="_x0000_s1027" style="position:absolute;width:12410;height:1919" coordorigin=",1025" coordsize="23232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" o:spid="_x0000_s1028" type="#_x0000_t75" style="position:absolute;top:1025;width:6013;height:3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">
                  <v:imagedata r:id="rId6" o:title="" cropright="31700f"/>
                </v:shape>
                <v:shape id="Afbeelding 5" o:spid="_x0000_s1029" type="#_x0000_t75" style="position:absolute;left:17121;top:1025;width:6111;height:3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">
                  <v:imagedata r:id="rId7" o:title=""/>
                </v:shape>
              </v:group>
              <v:shape id="Afbeelding 28" o:spid="_x0000_s1030" type="#_x0000_t75" style="position:absolute;left:4508;top:-127;width:3423;height:21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">
                <v:imagedata r:id="rId8" o:title="" croptop="12200f" cropbottom="12674f"/>
              </v:shape>
            </v:group>
          </w:pict>
        </mc:Fallback>
      </mc:AlternateContent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  <w:r w:rsidR="00AE2326">
      <w:tab/>
    </w:r>
    <w:r w:rsidR="004F6454" w:rsidRPr="00A140FE">
      <w:rPr>
        <w:rFonts w:asciiTheme="minorHAnsi" w:hAnsiTheme="minorHAnsi"/>
        <w:b/>
        <w:color w:val="41387B"/>
      </w:rPr>
      <w:t>EHDEN</w:t>
    </w:r>
  </w:p>
  <w:p w14:paraId="2E6EF511" w14:textId="77777777" w:rsidR="004F6454" w:rsidRPr="00A140FE" w:rsidRDefault="004F6454" w:rsidP="00E42968">
    <w:pPr>
      <w:pStyle w:val="Footer"/>
      <w:pBdr>
        <w:top w:val="single" w:sz="4" w:space="1" w:color="auto"/>
      </w:pBdr>
      <w:jc w:val="center"/>
      <w:rPr>
        <w:rFonts w:asciiTheme="minorHAnsi" w:hAnsiTheme="minorHAnsi"/>
        <w:color w:val="41387B"/>
      </w:rPr>
    </w:pPr>
    <w:r w:rsidRPr="00A140FE">
      <w:rPr>
        <w:rFonts w:asciiTheme="minorHAnsi" w:hAnsiTheme="minorHAnsi"/>
        <w:color w:val="41387B"/>
        <w:highlight w:val="yellow"/>
      </w:rPr>
      <w:t>&lt;Document name&gt;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142F" w14:textId="77777777" w:rsidR="007D6E95" w:rsidRDefault="002A60EE" w:rsidP="007D6E95">
    <w:pPr>
      <w:jc w:val="center"/>
      <w:rPr>
        <w:rFonts w:asciiTheme="minorHAnsi" w:hAnsiTheme="minorHAnsi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22" behindDoc="1" locked="0" layoutInCell="1" allowOverlap="1" wp14:anchorId="7FA0261D" wp14:editId="3DE325C4">
              <wp:simplePos x="0" y="0"/>
              <wp:positionH relativeFrom="column">
                <wp:posOffset>3434080</wp:posOffset>
              </wp:positionH>
              <wp:positionV relativeFrom="paragraph">
                <wp:posOffset>-2386330</wp:posOffset>
              </wp:positionV>
              <wp:extent cx="3225800" cy="3572510"/>
              <wp:effectExtent l="0" t="0" r="0" b="8890"/>
              <wp:wrapNone/>
              <wp:docPr id="6" name="Recht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5800" cy="3572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978763" id="Rechthoek 6" o:spid="_x0000_s1026" style="position:absolute;margin-left:270.4pt;margin-top:-187.9pt;width:254pt;height:281.3pt;z-index:-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" stroked="f" strokeweight="1pt">
              <v:fill opacity="58853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21" behindDoc="1" locked="0" layoutInCell="1" allowOverlap="1" wp14:anchorId="4E2C942A" wp14:editId="1F3CDF6F">
          <wp:simplePos x="0" y="0"/>
          <wp:positionH relativeFrom="column">
            <wp:posOffset>3502611</wp:posOffset>
          </wp:positionH>
          <wp:positionV relativeFrom="paragraph">
            <wp:posOffset>-2338705</wp:posOffset>
          </wp:positionV>
          <wp:extent cx="3160395" cy="3524885"/>
          <wp:effectExtent l="0" t="0" r="1905" b="0"/>
          <wp:wrapNone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47499" b="43479"/>
                  <a:stretch/>
                </pic:blipFill>
                <pic:spPr bwMode="auto">
                  <a:xfrm>
                    <a:off x="0" y="0"/>
                    <a:ext cx="3160395" cy="3524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06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7223" behindDoc="0" locked="0" layoutInCell="1" allowOverlap="1" wp14:anchorId="7D54666F" wp14:editId="29EAAA9C">
              <wp:simplePos x="0" y="0"/>
              <wp:positionH relativeFrom="margin">
                <wp:posOffset>1697355</wp:posOffset>
              </wp:positionH>
              <wp:positionV relativeFrom="paragraph">
                <wp:posOffset>44450</wp:posOffset>
              </wp:positionV>
              <wp:extent cx="2336800" cy="381204"/>
              <wp:effectExtent l="0" t="0" r="6350" b="0"/>
              <wp:wrapNone/>
              <wp:docPr id="24" name="Groe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6800" cy="381204"/>
                        <a:chOff x="0" y="-38734"/>
                        <a:chExt cx="3083072" cy="503555"/>
                      </a:xfrm>
                    </wpg:grpSpPr>
                    <pic:pic xmlns:pic="http://schemas.openxmlformats.org/drawingml/2006/picture">
                      <pic:nvPicPr>
                        <pic:cNvPr id="7" name="Afbeelding 20">
                          <a:extLst>
                            <a:ext uri="{FF2B5EF4-FFF2-40B4-BE49-F238E27FC236}">
                              <a16:creationId xmlns:a16="http://schemas.microsoft.com/office/drawing/2014/main" id="{34599A26-99A2-4465-8A32-ACC8C3D1015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7129"/>
                          <a:ext cx="1275080" cy="393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Afbeelding 21">
                          <a:extLst>
                            <a:ext uri="{FF2B5EF4-FFF2-40B4-BE49-F238E27FC236}">
                              <a16:creationId xmlns:a16="http://schemas.microsoft.com/office/drawing/2014/main" id="{1EB473B6-5383-4587-9F2B-E3A0CBC151F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77587" y="-38734"/>
                          <a:ext cx="705485" cy="5035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1434856" y="-11239"/>
                          <a:ext cx="724535" cy="449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764D7" id="Groep 24" o:spid="_x0000_s1026" style="position:absolute;margin-left:133.65pt;margin-top:3.5pt;width:184pt;height:30pt;z-index:251657223;mso-position-horizontal-relative:margin;mso-width-relative:margin;mso-height-relative:margin" coordorigin=",-387" coordsize="30830,5035" o:gfxdata="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b3MQ/HsAAPx7AAAUAAAAZHJzL21lZGlhL2ltYWdlMi5w&#13;&#10;bmeJUE5HDQoaCgAAAA1JSERSAAACvAAAAfQIBgAAAN9Z/t8AAHvDSURBVHja7J0JmBTF+Yc/EEE8&#13;&#10;EBVv8b7v+2+iJmi8NYlGN15BEXWFhdmdme5FPMdEjj1muqsGUNGoOUyMqNGo8Yi3eJ/BGxUQOeTc&#13;&#10;nZld7mP/31ezGFGRXdjZ7a75vc9Tz3DTU11V/XbVV18RAQ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0" o:spid="_x0000_s1027" type="#_x0000_t75" style="position:absolute;top:171;width:12750;height:39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">
                <v:imagedata r:id="rId6" o:title=""/>
              </v:shape>
              <v:shape id="Afbeelding 21" o:spid="_x0000_s1028" type="#_x0000_t75" style="position:absolute;left:23775;top:-387;width:7055;height:5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">
                <v:imagedata r:id="rId7" o:title=""/>
              </v:shape>
              <v:shape id="Afbeelding 28" o:spid="_x0000_s1029" type="#_x0000_t75" style="position:absolute;left:14348;top:-112;width:7245;height:44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">
                <v:imagedata r:id="rId8" o:title="" croptop="12200f" cropbottom="12674f"/>
              </v:shape>
              <w10:wrap anchorx="margin"/>
            </v:group>
          </w:pict>
        </mc:Fallback>
      </mc:AlternateContent>
    </w:r>
  </w:p>
  <w:p w14:paraId="43F84204" w14:textId="77777777" w:rsidR="00114E73" w:rsidRDefault="00114E73" w:rsidP="007F7066">
    <w:pPr>
      <w:jc w:val="center"/>
      <w:rPr>
        <w:rFonts w:asciiTheme="minorHAnsi" w:hAnsiTheme="minorHAnsi"/>
        <w:b/>
        <w:sz w:val="16"/>
      </w:rPr>
    </w:pPr>
  </w:p>
  <w:p w14:paraId="26095F82" w14:textId="77777777" w:rsidR="007F0D88" w:rsidRPr="007D6E95" w:rsidRDefault="007D6E95" w:rsidP="007D6E95">
    <w:pPr>
      <w:jc w:val="center"/>
      <w:rPr>
        <w:rFonts w:asciiTheme="minorHAnsi" w:hAnsiTheme="minorHAnsi"/>
        <w:sz w:val="16"/>
      </w:rPr>
    </w:pPr>
    <w:r w:rsidRPr="007D6E95">
      <w:rPr>
        <w:rFonts w:asciiTheme="minorHAnsi" w:hAnsiTheme="minorHAnsi"/>
        <w:b/>
        <w:sz w:val="16"/>
      </w:rPr>
      <w:t>This project has received funding from the Innovative Medicines Initiative 2 Joint Undertaking (JU) under grant agreement No 806968. The JU receives support from the European Union’s Horizon 2020 research and innovation programme and EFPIA.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D1E53" w14:textId="77777777" w:rsidR="00AF17C7" w:rsidRDefault="00AF17C7" w:rsidP="00702E70">
      <w:r>
        <w:separator/>
      </w:r>
    </w:p>
    <w:p w14:paraId="30C13131" w14:textId="77777777" w:rsidR="00AF17C7" w:rsidRDefault="00AF17C7"/>
  </w:footnote>
  <w:footnote w:type="continuationSeparator" w:id="0">
    <w:p w14:paraId="66DA5F8D" w14:textId="77777777" w:rsidR="00AF17C7" w:rsidRDefault="00AF17C7" w:rsidP="00702E70">
      <w:r>
        <w:continuationSeparator/>
      </w:r>
    </w:p>
    <w:p w14:paraId="62909EE1" w14:textId="77777777" w:rsidR="00AF17C7" w:rsidRDefault="00AF17C7"/>
  </w:footnote>
  <w:footnote w:type="continuationNotice" w:id="1">
    <w:p w14:paraId="70C2838B" w14:textId="77777777" w:rsidR="00AF17C7" w:rsidRDefault="00AF17C7">
      <w:pPr>
        <w:spacing w:after="0" w:line="240" w:lineRule="auto"/>
      </w:pPr>
    </w:p>
    <w:p w14:paraId="713D6AB9" w14:textId="77777777" w:rsidR="00AF17C7" w:rsidRDefault="00AF17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9EF8" w14:textId="77777777" w:rsidR="00AE20DC" w:rsidRDefault="00DC6577" w:rsidP="001F73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0C44EA09">
              <wp:simplePos x="0" y="0"/>
              <wp:positionH relativeFrom="page">
                <wp:align>right</wp:align>
              </wp:positionH>
              <wp:positionV relativeFrom="paragraph">
                <wp:posOffset>-904875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1C9ED2" id="Rechthoek 10" o:spid="_x0000_s1026" style="position:absolute;margin-left:67.55pt;margin-top:-71.25pt;width:118.75pt;height:136.6pt;z-index:-25165926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" stroked="f" strokeweight="1pt">
              <v:fill opacity="58853f"/>
              <w10:wrap anchorx="page"/>
            </v:rect>
          </w:pict>
        </mc:Fallback>
      </mc:AlternateContent>
    </w:r>
    <w:r w:rsidR="00775BFC">
      <w:rPr>
        <w:noProof/>
      </w:rPr>
      <w:drawing>
        <wp:anchor distT="0" distB="0" distL="114300" distR="114300" simplePos="0" relativeHeight="251657216" behindDoc="1" locked="0" layoutInCell="1" allowOverlap="1" wp14:anchorId="4AD320A7" wp14:editId="20988827">
          <wp:simplePos x="0" y="0"/>
          <wp:positionH relativeFrom="column">
            <wp:posOffset>5516133</wp:posOffset>
          </wp:positionH>
          <wp:positionV relativeFrom="paragraph">
            <wp:posOffset>-539749</wp:posOffset>
          </wp:positionV>
          <wp:extent cx="1141170" cy="1258794"/>
          <wp:effectExtent l="0" t="0" r="1905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691" r="29111" b="15815"/>
                  <a:stretch/>
                </pic:blipFill>
                <pic:spPr bwMode="auto">
                  <a:xfrm>
                    <a:off x="0" y="0"/>
                    <a:ext cx="1155594" cy="1274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0DC">
      <w:tab/>
    </w:r>
  </w:p>
  <w:p w14:paraId="22894BAA" w14:textId="77777777" w:rsidR="0034175E" w:rsidRDefault="003417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586D2462" w14:textId="77777777" w:rsidTr="0C25903E">
      <w:tc>
        <w:tcPr>
          <w:tcW w:w="3024" w:type="dxa"/>
        </w:tcPr>
        <w:p w14:paraId="60A9BA13" w14:textId="77777777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6A546568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2C3464F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6E199BB7" w14:textId="77777777" w:rsidR="0C25903E" w:rsidRDefault="0C25903E" w:rsidP="0C259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attachedTemplate r:id="rId1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E6DD6"/>
    <w:rsid w:val="00114E73"/>
    <w:rsid w:val="00196263"/>
    <w:rsid w:val="001B2E3A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B2F39"/>
    <w:rsid w:val="003B6191"/>
    <w:rsid w:val="003F105F"/>
    <w:rsid w:val="004860E7"/>
    <w:rsid w:val="0048718E"/>
    <w:rsid w:val="00495E04"/>
    <w:rsid w:val="004A6016"/>
    <w:rsid w:val="004B1501"/>
    <w:rsid w:val="004B2F0C"/>
    <w:rsid w:val="004F6454"/>
    <w:rsid w:val="00511932"/>
    <w:rsid w:val="00594DA9"/>
    <w:rsid w:val="005D0748"/>
    <w:rsid w:val="005D4124"/>
    <w:rsid w:val="005F1945"/>
    <w:rsid w:val="00613484"/>
    <w:rsid w:val="006343EC"/>
    <w:rsid w:val="0067561F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E51AA"/>
    <w:rsid w:val="0091139D"/>
    <w:rsid w:val="00912E3C"/>
    <w:rsid w:val="009145CD"/>
    <w:rsid w:val="00944220"/>
    <w:rsid w:val="009F5EE4"/>
    <w:rsid w:val="00A140FE"/>
    <w:rsid w:val="00A25B59"/>
    <w:rsid w:val="00A96E42"/>
    <w:rsid w:val="00AA762B"/>
    <w:rsid w:val="00AC4C24"/>
    <w:rsid w:val="00AE20DC"/>
    <w:rsid w:val="00AE2326"/>
    <w:rsid w:val="00AE6DB3"/>
    <w:rsid w:val="00AF17C7"/>
    <w:rsid w:val="00B005CB"/>
    <w:rsid w:val="00B057B2"/>
    <w:rsid w:val="00B15768"/>
    <w:rsid w:val="00B524C0"/>
    <w:rsid w:val="00B64DFF"/>
    <w:rsid w:val="00B800EE"/>
    <w:rsid w:val="00B905D7"/>
    <w:rsid w:val="00BF1F18"/>
    <w:rsid w:val="00BF7B66"/>
    <w:rsid w:val="00C41776"/>
    <w:rsid w:val="00C438C2"/>
    <w:rsid w:val="00C443F4"/>
    <w:rsid w:val="00C65C40"/>
    <w:rsid w:val="00C84552"/>
    <w:rsid w:val="00C9733A"/>
    <w:rsid w:val="00CC7821"/>
    <w:rsid w:val="00D10DCE"/>
    <w:rsid w:val="00D1114C"/>
    <w:rsid w:val="00D129B0"/>
    <w:rsid w:val="00D2611E"/>
    <w:rsid w:val="00D45781"/>
    <w:rsid w:val="00D47CE4"/>
    <w:rsid w:val="00D657F4"/>
    <w:rsid w:val="00D81FAE"/>
    <w:rsid w:val="00DC6577"/>
    <w:rsid w:val="00DE482E"/>
    <w:rsid w:val="00DF082F"/>
    <w:rsid w:val="00E06434"/>
    <w:rsid w:val="00E12C47"/>
    <w:rsid w:val="00E27196"/>
    <w:rsid w:val="00E3282D"/>
    <w:rsid w:val="00E42968"/>
    <w:rsid w:val="00E92C80"/>
    <w:rsid w:val="00EB3745"/>
    <w:rsid w:val="00ED6811"/>
    <w:rsid w:val="00ED6D11"/>
    <w:rsid w:val="00EE75F4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6B5024"/>
    <w:pPr>
      <w:spacing w:after="0" w:line="240" w:lineRule="auto"/>
      <w:jc w:val="center"/>
    </w:pPr>
    <w:tblPr>
      <w:tblStyleRowBandSize w:val="1"/>
      <w:tblStyleColBandSize w:val="1"/>
    </w:tblPr>
    <w:tblStylePr w:type="firstRow">
      <w:pPr>
        <w:jc w:val="center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gif"/><Relationship Id="rId3" Type="http://schemas.openxmlformats.org/officeDocument/2006/relationships/image" Target="media/image5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9.png"/><Relationship Id="rId5" Type="http://schemas.openxmlformats.org/officeDocument/2006/relationships/image" Target="media/image7.gif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gif"/><Relationship Id="rId3" Type="http://schemas.openxmlformats.org/officeDocument/2006/relationships/image" Target="media/image5.png"/><Relationship Id="rId7" Type="http://schemas.openxmlformats.org/officeDocument/2006/relationships/image" Target="media/image1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7.gif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jnbeek/Library/Group%20Containers/UBF8T346G9.Office/User%20Content.localized/Templates.localized/EHDEN_Word_Template.dotx" TargetMode="External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EHDEN_Word_Template.dotx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Peter Rijnbeek</cp:lastModifiedBy>
  <cp:revision>3</cp:revision>
  <cp:lastPrinted>2019-02-07T08:46:00Z</cp:lastPrinted>
  <dcterms:created xsi:type="dcterms:W3CDTF">2020-11-24T15:20:00Z</dcterms:created>
  <dcterms:modified xsi:type="dcterms:W3CDTF">2020-11-24T15:21:00Z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