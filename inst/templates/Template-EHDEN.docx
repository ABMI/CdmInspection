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C16D3" w14:textId="0BA9B5E0" w:rsidR="00B64561" w:rsidRPr="00B64561" w:rsidRDefault="00B64561">
      <w:pPr>
        <w:rPr>
          <w:lang w:val="en-US"/>
        </w:rPr>
      </w:pPr>
    </w:p>
    <w:sectPr w:rsidR="00B64561" w:rsidRPr="00B64561" w:rsidSect="00A048C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85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804F6" w14:textId="77777777" w:rsidR="00CE54C5" w:rsidRDefault="00CE54C5" w:rsidP="00702E70">
      <w:r>
        <w:separator/>
      </w:r>
    </w:p>
    <w:p w14:paraId="4E2309CA" w14:textId="77777777" w:rsidR="00CE54C5" w:rsidRDefault="00CE54C5"/>
  </w:endnote>
  <w:endnote w:type="continuationSeparator" w:id="0">
    <w:p w14:paraId="4D361F40" w14:textId="77777777" w:rsidR="00CE54C5" w:rsidRDefault="00CE54C5" w:rsidP="00702E70">
      <w:r>
        <w:continuationSeparator/>
      </w:r>
    </w:p>
    <w:p w14:paraId="3059C134" w14:textId="77777777" w:rsidR="00CE54C5" w:rsidRDefault="00CE54C5"/>
  </w:endnote>
  <w:endnote w:type="continuationNotice" w:id="1">
    <w:p w14:paraId="388350CD" w14:textId="77777777" w:rsidR="00CE54C5" w:rsidRDefault="00CE54C5">
      <w:pPr>
        <w:spacing w:after="0" w:line="240" w:lineRule="auto"/>
      </w:pPr>
    </w:p>
    <w:p w14:paraId="20BF8B89" w14:textId="77777777" w:rsidR="00CE54C5" w:rsidRDefault="00CE54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EF511" w14:textId="5DE6363A" w:rsidR="004F6454" w:rsidRPr="00BD2CAE" w:rsidRDefault="00BD2CAE" w:rsidP="00BD2CAE">
    <w:pPr>
      <w:pStyle w:val="Footer"/>
      <w:pBdr>
        <w:top w:val="single" w:sz="4" w:space="1" w:color="auto"/>
      </w:pBdr>
      <w:rPr>
        <w:rFonts w:asciiTheme="minorHAnsi" w:hAnsiTheme="minorHAnsi"/>
        <w:b/>
        <w:color w:val="41387B"/>
      </w:rPr>
    </w:pPr>
    <w:r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62343" behindDoc="0" locked="0" layoutInCell="1" allowOverlap="1" wp14:anchorId="63BB3E30" wp14:editId="1D203BAB">
              <wp:simplePos x="0" y="0"/>
              <wp:positionH relativeFrom="column">
                <wp:align>right</wp:align>
              </wp:positionH>
              <wp:positionV relativeFrom="paragraph">
                <wp:posOffset>70131</wp:posOffset>
              </wp:positionV>
              <wp:extent cx="1407600" cy="306000"/>
              <wp:effectExtent l="0" t="0" r="254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7600" cy="306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4CE45C1" w14:textId="1AB68FAA" w:rsidR="00BD2CAE" w:rsidRDefault="00BD2CA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B21C43" wp14:editId="13F31653">
                                <wp:extent cx="1195705" cy="209550"/>
                                <wp:effectExtent l="0" t="0" r="0" b="6350"/>
                                <wp:docPr id="17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95705" cy="2095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BB3E30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59.65pt;margin-top:5.5pt;width:110.85pt;height:24.1pt;z-index:251662343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" fillcolor="white [3201]" stroked="f" strokeweight=".5pt">
              <v:textbox>
                <w:txbxContent>
                  <w:p w14:paraId="54CE45C1" w14:textId="1AB68FAA" w:rsidR="00BD2CAE" w:rsidRDefault="00BD2CAE">
                    <w:r>
                      <w:rPr>
                        <w:noProof/>
                      </w:rPr>
                      <w:drawing>
                        <wp:inline distT="0" distB="0" distL="0" distR="0" wp14:anchorId="68B21C43" wp14:editId="13F31653">
                          <wp:extent cx="1195705" cy="209550"/>
                          <wp:effectExtent l="0" t="0" r="0" b="6350"/>
                          <wp:docPr id="17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95705" cy="2095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61319" behindDoc="0" locked="0" layoutInCell="1" allowOverlap="1" wp14:anchorId="39734B62" wp14:editId="5CA7FE79">
              <wp:simplePos x="0" y="0"/>
              <wp:positionH relativeFrom="page">
                <wp:align>center</wp:align>
              </wp:positionH>
              <wp:positionV relativeFrom="paragraph">
                <wp:posOffset>5586</wp:posOffset>
              </wp:positionV>
              <wp:extent cx="2347200" cy="421200"/>
              <wp:effectExtent l="0" t="0" r="254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7200" cy="42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DA6F40C" w14:textId="2B1B9341" w:rsidR="00BD2CAE" w:rsidRPr="00BD2CAE" w:rsidRDefault="00BD2CAE" w:rsidP="00BD2CA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EHDEN Inspection 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734B62" id="Text Box 13" o:spid="_x0000_s1027" type="#_x0000_t202" style="position:absolute;margin-left:0;margin-top:.45pt;width:184.8pt;height:33.15pt;z-index:251661319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" fillcolor="white [3201]" stroked="f" strokeweight=".5pt">
              <v:textbox>
                <w:txbxContent>
                  <w:p w14:paraId="0DA6F40C" w14:textId="2B1B9341" w:rsidR="00BD2CAE" w:rsidRPr="00BD2CAE" w:rsidRDefault="00BD2CAE" w:rsidP="00BD2CA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EHDEN Inspection Report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297E4E" w:rsidRPr="00A140FE"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57220" behindDoc="0" locked="0" layoutInCell="1" allowOverlap="1" wp14:anchorId="16ABFFB6" wp14:editId="5F7D9DCA">
              <wp:simplePos x="0" y="0"/>
              <wp:positionH relativeFrom="column">
                <wp:posOffset>-1051915</wp:posOffset>
              </wp:positionH>
              <wp:positionV relativeFrom="paragraph">
                <wp:posOffset>-139065</wp:posOffset>
              </wp:positionV>
              <wp:extent cx="996950" cy="958850"/>
              <wp:effectExtent l="0" t="0" r="0" b="0"/>
              <wp:wrapNone/>
              <wp:docPr id="11" name="Rechthoe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6950" cy="9588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0F3339" id="Rechthoek 11" o:spid="_x0000_s1026" style="position:absolute;margin-left:-82.85pt;margin-top:-10.95pt;width:78.5pt;height:75.5pt;z-index:2516572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" stroked="f" strokeweight="1pt">
              <v:fill opacity="58853f"/>
            </v:rect>
          </w:pict>
        </mc:Fallback>
      </mc:AlternateContent>
    </w:r>
    <w:r w:rsidR="00297E4E" w:rsidRPr="00A140FE">
      <w:rPr>
        <w:rFonts w:asciiTheme="minorHAnsi" w:hAnsiTheme="minorHAnsi"/>
        <w:noProof/>
      </w:rPr>
      <w:drawing>
        <wp:anchor distT="0" distB="0" distL="114300" distR="114300" simplePos="0" relativeHeight="251657218" behindDoc="1" locked="0" layoutInCell="1" allowOverlap="1" wp14:anchorId="711B42D2" wp14:editId="0C4B2FF9">
          <wp:simplePos x="0" y="0"/>
          <wp:positionH relativeFrom="column">
            <wp:posOffset>-855345</wp:posOffset>
          </wp:positionH>
          <wp:positionV relativeFrom="paragraph">
            <wp:posOffset>-142685</wp:posOffset>
          </wp:positionV>
          <wp:extent cx="793115" cy="805180"/>
          <wp:effectExtent l="0" t="0" r="6985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115" cy="805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7CE4" w:rsidRPr="00A140FE">
      <w:rPr>
        <w:rFonts w:asciiTheme="minorHAnsi" w:hAnsiTheme="minorHAnsi"/>
      </w:rPr>
      <w:t xml:space="preserve">Page | </w:t>
    </w:r>
    <w:r w:rsidR="00D47CE4" w:rsidRPr="00A140FE">
      <w:rPr>
        <w:rFonts w:asciiTheme="minorHAnsi" w:hAnsiTheme="minorHAnsi"/>
      </w:rPr>
      <w:fldChar w:fldCharType="begin"/>
    </w:r>
    <w:r w:rsidR="00D47CE4" w:rsidRPr="00A140FE">
      <w:rPr>
        <w:rFonts w:asciiTheme="minorHAnsi" w:hAnsiTheme="minorHAnsi"/>
      </w:rPr>
      <w:instrText>PAGE   \* MERGEFORMAT</w:instrText>
    </w:r>
    <w:r w:rsidR="00D47CE4" w:rsidRPr="00A140FE">
      <w:rPr>
        <w:rFonts w:asciiTheme="minorHAnsi" w:hAnsiTheme="minorHAnsi"/>
      </w:rPr>
      <w:fldChar w:fldCharType="separate"/>
    </w:r>
    <w:r w:rsidR="00D47CE4" w:rsidRPr="00A140FE">
      <w:rPr>
        <w:rFonts w:asciiTheme="minorHAnsi" w:hAnsiTheme="minorHAnsi"/>
        <w:lang w:val="nl-NL"/>
      </w:rPr>
      <w:t>1</w:t>
    </w:r>
    <w:r w:rsidR="00D47CE4" w:rsidRPr="00A140FE">
      <w:rPr>
        <w:rFonts w:asciiTheme="minorHAnsi" w:hAnsiTheme="min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9142F" w14:textId="77777777" w:rsidR="007D6E95" w:rsidRDefault="002A60EE" w:rsidP="007D6E95">
    <w:pPr>
      <w:jc w:val="center"/>
      <w:rPr>
        <w:rFonts w:asciiTheme="minorHAnsi" w:hAnsiTheme="minorHAnsi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22" behindDoc="1" locked="0" layoutInCell="1" allowOverlap="1" wp14:anchorId="7FA0261D" wp14:editId="3DE325C4">
              <wp:simplePos x="0" y="0"/>
              <wp:positionH relativeFrom="column">
                <wp:posOffset>3434080</wp:posOffset>
              </wp:positionH>
              <wp:positionV relativeFrom="paragraph">
                <wp:posOffset>-2386330</wp:posOffset>
              </wp:positionV>
              <wp:extent cx="3225800" cy="3572510"/>
              <wp:effectExtent l="0" t="0" r="0" b="8890"/>
              <wp:wrapNone/>
              <wp:docPr id="6" name="Rechthoe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25800" cy="35725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978763" id="Rechthoek 6" o:spid="_x0000_s1026" style="position:absolute;margin-left:270.4pt;margin-top:-187.9pt;width:254pt;height:281.3pt;z-index:-251659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" stroked="f" strokeweight="1pt">
              <v:fill opacity="58853f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7221" behindDoc="1" locked="0" layoutInCell="1" allowOverlap="1" wp14:anchorId="4E2C942A" wp14:editId="1F3CDF6F">
          <wp:simplePos x="0" y="0"/>
          <wp:positionH relativeFrom="column">
            <wp:posOffset>3502611</wp:posOffset>
          </wp:positionH>
          <wp:positionV relativeFrom="paragraph">
            <wp:posOffset>-2338705</wp:posOffset>
          </wp:positionV>
          <wp:extent cx="3160395" cy="3524885"/>
          <wp:effectExtent l="0" t="0" r="1905" b="0"/>
          <wp:wrapNone/>
          <wp:docPr id="9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47499" b="43479"/>
                  <a:stretch/>
                </pic:blipFill>
                <pic:spPr bwMode="auto">
                  <a:xfrm>
                    <a:off x="0" y="0"/>
                    <a:ext cx="3160395" cy="35248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066">
      <w:rPr>
        <w:rFonts w:asciiTheme="minorHAnsi" w:hAnsiTheme="minorHAnsi"/>
        <w:noProof/>
      </w:rPr>
      <mc:AlternateContent>
        <mc:Choice Requires="wpg">
          <w:drawing>
            <wp:anchor distT="0" distB="0" distL="114300" distR="114300" simplePos="0" relativeHeight="251657223" behindDoc="0" locked="0" layoutInCell="1" allowOverlap="1" wp14:anchorId="7D54666F" wp14:editId="29EAAA9C">
              <wp:simplePos x="0" y="0"/>
              <wp:positionH relativeFrom="margin">
                <wp:posOffset>1697355</wp:posOffset>
              </wp:positionH>
              <wp:positionV relativeFrom="paragraph">
                <wp:posOffset>44450</wp:posOffset>
              </wp:positionV>
              <wp:extent cx="2336800" cy="381204"/>
              <wp:effectExtent l="0" t="0" r="6350" b="0"/>
              <wp:wrapNone/>
              <wp:docPr id="24" name="Groep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36800" cy="381204"/>
                        <a:chOff x="0" y="-38734"/>
                        <a:chExt cx="3083072" cy="503555"/>
                      </a:xfrm>
                    </wpg:grpSpPr>
                    <pic:pic xmlns:pic="http://schemas.openxmlformats.org/drawingml/2006/picture">
                      <pic:nvPicPr>
                        <pic:cNvPr id="7" name="Afbeelding 20">
                          <a:extLst>
                            <a:ext uri="{FF2B5EF4-FFF2-40B4-BE49-F238E27FC236}">
                              <a16:creationId xmlns:a16="http://schemas.microsoft.com/office/drawing/2014/main" id="{34599A26-99A2-4465-8A32-ACC8C3D1015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7129"/>
                          <a:ext cx="1275080" cy="393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Afbeelding 21">
                          <a:extLst>
                            <a:ext uri="{FF2B5EF4-FFF2-40B4-BE49-F238E27FC236}">
                              <a16:creationId xmlns:a16="http://schemas.microsoft.com/office/drawing/2014/main" id="{1EB473B6-5383-4587-9F2B-E3A0CBC151F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77587" y="-38734"/>
                          <a:ext cx="705485" cy="50355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Afbeelding 28">
                          <a:extLst>
                            <a:ext uri="{FF2B5EF4-FFF2-40B4-BE49-F238E27FC236}">
                              <a16:creationId xmlns:a16="http://schemas.microsoft.com/office/drawing/2014/main" id="{7CC99B96-7C23-4143-B339-9A3ECF149D3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615" b="19339"/>
                        <a:stretch/>
                      </pic:blipFill>
                      <pic:spPr>
                        <a:xfrm>
                          <a:off x="1434856" y="-11239"/>
                          <a:ext cx="724535" cy="4495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3764D7" id="Groep 24" o:spid="_x0000_s1026" style="position:absolute;margin-left:133.65pt;margin-top:3.5pt;width:184pt;height:30pt;z-index:251657223;mso-position-horizontal-relative:margin;mso-width-relative:margin;mso-height-relative:margin" coordorigin=",-387" coordsize="30830,5035" o:gfxdata="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ABb3MQ/HsAAPx7AAAUAAAAZHJzL21lZGlhL2ltYWdlMi5w&#13;&#10;bmeJUE5HDQoaCgAAAA1JSERSAAACvAAAAfQIBgAAAN9Z/t8AAHvDSURBVHja7J0JmBTF+Yc/EEE8&#13;&#10;EBVv8b7v+2+iJmi8NYlGN15BEXWFhdmdme5FPMdEjj1muqsGUNGoOUyMqNGo8Yi3eJ/BGxUQOeTc&#13;&#10;nZld7mP/31ezGFGRXdjZ7a75vc9Tz3DTU11V/XbVV18RAQ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Afbeelding 20" o:spid="_x0000_s1027" type="#_x0000_t75" style="position:absolute;top:171;width:12750;height:39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">
                <v:imagedata r:id="rId6" o:title=""/>
              </v:shape>
              <v:shape id="Afbeelding 21" o:spid="_x0000_s1028" type="#_x0000_t75" style="position:absolute;left:23775;top:-387;width:7055;height:50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">
                <v:imagedata r:id="rId7" o:title=""/>
              </v:shape>
              <v:shape id="Afbeelding 28" o:spid="_x0000_s1029" type="#_x0000_t75" style="position:absolute;left:14348;top:-112;width:7245;height:44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">
                <v:imagedata r:id="rId8" o:title="" croptop="12200f" cropbottom="12674f"/>
              </v:shape>
              <w10:wrap anchorx="margin"/>
            </v:group>
          </w:pict>
        </mc:Fallback>
      </mc:AlternateContent>
    </w:r>
  </w:p>
  <w:p w14:paraId="43F84204" w14:textId="77777777" w:rsidR="00114E73" w:rsidRDefault="00114E73" w:rsidP="007F7066">
    <w:pPr>
      <w:jc w:val="center"/>
      <w:rPr>
        <w:rFonts w:asciiTheme="minorHAnsi" w:hAnsiTheme="minorHAnsi"/>
        <w:b/>
        <w:sz w:val="16"/>
      </w:rPr>
    </w:pPr>
  </w:p>
  <w:p w14:paraId="26095F82" w14:textId="77777777" w:rsidR="007F0D88" w:rsidRPr="007D6E95" w:rsidRDefault="007D6E95" w:rsidP="007D6E95">
    <w:pPr>
      <w:jc w:val="center"/>
      <w:rPr>
        <w:rFonts w:asciiTheme="minorHAnsi" w:hAnsiTheme="minorHAnsi"/>
        <w:sz w:val="16"/>
      </w:rPr>
    </w:pPr>
    <w:r w:rsidRPr="007D6E95">
      <w:rPr>
        <w:rFonts w:asciiTheme="minorHAnsi" w:hAnsiTheme="minorHAnsi"/>
        <w:b/>
        <w:sz w:val="16"/>
      </w:rPr>
      <w:t>This project has received funding from the Innovative Medicines Initiative 2 Joint Undertaking (JU) under grant agreement No 806968. The JU receives support from the European Union’s Horizon 2020 research and innovation programme and EFPIA.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B2009" w14:textId="77777777" w:rsidR="00CE54C5" w:rsidRDefault="00CE54C5" w:rsidP="00702E70">
      <w:r>
        <w:separator/>
      </w:r>
    </w:p>
    <w:p w14:paraId="36C8E278" w14:textId="77777777" w:rsidR="00CE54C5" w:rsidRDefault="00CE54C5"/>
  </w:footnote>
  <w:footnote w:type="continuationSeparator" w:id="0">
    <w:p w14:paraId="79A4C571" w14:textId="77777777" w:rsidR="00CE54C5" w:rsidRDefault="00CE54C5" w:rsidP="00702E70">
      <w:r>
        <w:continuationSeparator/>
      </w:r>
    </w:p>
    <w:p w14:paraId="413774B7" w14:textId="77777777" w:rsidR="00CE54C5" w:rsidRDefault="00CE54C5"/>
  </w:footnote>
  <w:footnote w:type="continuationNotice" w:id="1">
    <w:p w14:paraId="233E699F" w14:textId="77777777" w:rsidR="00CE54C5" w:rsidRDefault="00CE54C5">
      <w:pPr>
        <w:spacing w:after="0" w:line="240" w:lineRule="auto"/>
      </w:pPr>
    </w:p>
    <w:p w14:paraId="2C66AF89" w14:textId="77777777" w:rsidR="00CE54C5" w:rsidRDefault="00CE54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29EF8" w14:textId="77777777" w:rsidR="00AE20DC" w:rsidRDefault="00DC6577" w:rsidP="001F739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9" behindDoc="1" locked="0" layoutInCell="1" allowOverlap="1" wp14:anchorId="2BB650C2" wp14:editId="4117B44F">
              <wp:simplePos x="0" y="0"/>
              <wp:positionH relativeFrom="page">
                <wp:posOffset>9182185</wp:posOffset>
              </wp:positionH>
              <wp:positionV relativeFrom="paragraph">
                <wp:posOffset>-831850</wp:posOffset>
              </wp:positionV>
              <wp:extent cx="1508200" cy="1734671"/>
              <wp:effectExtent l="0" t="0" r="0" b="0"/>
              <wp:wrapNone/>
              <wp:docPr id="10" name="Rechthoek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8200" cy="1734671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539CB1" id="Rechthoek 10" o:spid="_x0000_s1026" style="position:absolute;margin-left:723pt;margin-top:-65.5pt;width:118.75pt;height:136.6pt;z-index:-251659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" stroked="f" strokeweight="1pt">
              <v:fill opacity="58853f"/>
              <w10:wrap anchorx="page"/>
            </v:rect>
          </w:pict>
        </mc:Fallback>
      </mc:AlternateContent>
    </w:r>
    <w:r w:rsidR="00775BFC">
      <w:rPr>
        <w:noProof/>
      </w:rPr>
      <w:drawing>
        <wp:anchor distT="0" distB="0" distL="114300" distR="114300" simplePos="0" relativeHeight="251657216" behindDoc="1" locked="0" layoutInCell="1" allowOverlap="1" wp14:anchorId="4AD320A7" wp14:editId="4F54565E">
          <wp:simplePos x="0" y="0"/>
          <wp:positionH relativeFrom="page">
            <wp:align>right</wp:align>
          </wp:positionH>
          <wp:positionV relativeFrom="paragraph">
            <wp:posOffset>-539749</wp:posOffset>
          </wp:positionV>
          <wp:extent cx="1141200" cy="1260000"/>
          <wp:effectExtent l="0" t="0" r="1905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8691" r="29111" b="15815"/>
                  <a:stretch/>
                </pic:blipFill>
                <pic:spPr bwMode="auto">
                  <a:xfrm>
                    <a:off x="0" y="0"/>
                    <a:ext cx="1141200" cy="126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20DC">
      <w:tab/>
    </w:r>
  </w:p>
  <w:p w14:paraId="22894BAA" w14:textId="77777777" w:rsidR="0034175E" w:rsidRDefault="0034175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C25903E" w14:paraId="586D2462" w14:textId="77777777" w:rsidTr="0C25903E">
      <w:tc>
        <w:tcPr>
          <w:tcW w:w="3024" w:type="dxa"/>
        </w:tcPr>
        <w:p w14:paraId="60A9BA13" w14:textId="77777777" w:rsidR="0C25903E" w:rsidRDefault="0C25903E" w:rsidP="0C25903E">
          <w:pPr>
            <w:pStyle w:val="Header"/>
            <w:ind w:left="-115"/>
          </w:pPr>
        </w:p>
      </w:tc>
      <w:tc>
        <w:tcPr>
          <w:tcW w:w="3024" w:type="dxa"/>
        </w:tcPr>
        <w:p w14:paraId="6A546568" w14:textId="77777777" w:rsidR="0C25903E" w:rsidRDefault="0C25903E" w:rsidP="0C25903E">
          <w:pPr>
            <w:pStyle w:val="Header"/>
            <w:jc w:val="center"/>
          </w:pPr>
        </w:p>
      </w:tc>
      <w:tc>
        <w:tcPr>
          <w:tcW w:w="3024" w:type="dxa"/>
        </w:tcPr>
        <w:p w14:paraId="42C3464F" w14:textId="77777777" w:rsidR="0C25903E" w:rsidRDefault="0C25903E" w:rsidP="0C25903E">
          <w:pPr>
            <w:pStyle w:val="Header"/>
            <w:ind w:right="-115"/>
            <w:jc w:val="right"/>
          </w:pPr>
        </w:p>
      </w:tc>
    </w:tr>
  </w:tbl>
  <w:p w14:paraId="6E199BB7" w14:textId="77777777" w:rsidR="0C25903E" w:rsidRDefault="0C25903E" w:rsidP="0C259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53E2B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CE746C"/>
    <w:multiLevelType w:val="multilevel"/>
    <w:tmpl w:val="6CC8B9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56B0C9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592246"/>
    <w:multiLevelType w:val="multilevel"/>
    <w:tmpl w:val="A7BC7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4B3BA4"/>
    <w:multiLevelType w:val="multilevel"/>
    <w:tmpl w:val="AC20DA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7B419A9"/>
    <w:multiLevelType w:val="hybridMultilevel"/>
    <w:tmpl w:val="790898FA"/>
    <w:lvl w:ilvl="0" w:tplc="F6BE5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attachedTemplate r:id="rId1"/>
  <w:defaultTabStop w:val="708"/>
  <w:hyphenationZone w:val="425"/>
  <w:defaultTableStyle w:val="GridTable1Light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B7"/>
    <w:rsid w:val="00013E3D"/>
    <w:rsid w:val="0002075A"/>
    <w:rsid w:val="00032572"/>
    <w:rsid w:val="0007237B"/>
    <w:rsid w:val="000E6DD6"/>
    <w:rsid w:val="00114E73"/>
    <w:rsid w:val="00196263"/>
    <w:rsid w:val="001B2E3A"/>
    <w:rsid w:val="001D1294"/>
    <w:rsid w:val="001E33DE"/>
    <w:rsid w:val="001E69BF"/>
    <w:rsid w:val="001F7391"/>
    <w:rsid w:val="0022236F"/>
    <w:rsid w:val="0023118E"/>
    <w:rsid w:val="00247E44"/>
    <w:rsid w:val="00257141"/>
    <w:rsid w:val="00262DC0"/>
    <w:rsid w:val="00264610"/>
    <w:rsid w:val="002865AC"/>
    <w:rsid w:val="002945B5"/>
    <w:rsid w:val="00297E4E"/>
    <w:rsid w:val="002A0BA6"/>
    <w:rsid w:val="002A60EE"/>
    <w:rsid w:val="002D2EC8"/>
    <w:rsid w:val="00320B7D"/>
    <w:rsid w:val="003230EB"/>
    <w:rsid w:val="0034175E"/>
    <w:rsid w:val="003B2F39"/>
    <w:rsid w:val="003B6191"/>
    <w:rsid w:val="003B7FF1"/>
    <w:rsid w:val="003F105F"/>
    <w:rsid w:val="004860E7"/>
    <w:rsid w:val="0048718E"/>
    <w:rsid w:val="00495E04"/>
    <w:rsid w:val="004A6016"/>
    <w:rsid w:val="004B1501"/>
    <w:rsid w:val="004B2F0C"/>
    <w:rsid w:val="004F299F"/>
    <w:rsid w:val="004F6454"/>
    <w:rsid w:val="00511932"/>
    <w:rsid w:val="00533C76"/>
    <w:rsid w:val="00594DA9"/>
    <w:rsid w:val="005D0748"/>
    <w:rsid w:val="005D4124"/>
    <w:rsid w:val="005F1945"/>
    <w:rsid w:val="00613484"/>
    <w:rsid w:val="006343EC"/>
    <w:rsid w:val="0067561F"/>
    <w:rsid w:val="006B5024"/>
    <w:rsid w:val="006F0481"/>
    <w:rsid w:val="00702E70"/>
    <w:rsid w:val="00733CB8"/>
    <w:rsid w:val="00741777"/>
    <w:rsid w:val="007665ED"/>
    <w:rsid w:val="00775BFC"/>
    <w:rsid w:val="00794CF3"/>
    <w:rsid w:val="007B0739"/>
    <w:rsid w:val="007D6E95"/>
    <w:rsid w:val="007F0D88"/>
    <w:rsid w:val="007F7066"/>
    <w:rsid w:val="008E51AA"/>
    <w:rsid w:val="0091139D"/>
    <w:rsid w:val="00912E3C"/>
    <w:rsid w:val="009145CD"/>
    <w:rsid w:val="00944220"/>
    <w:rsid w:val="009F5EE4"/>
    <w:rsid w:val="00A048CD"/>
    <w:rsid w:val="00A140FE"/>
    <w:rsid w:val="00A25B59"/>
    <w:rsid w:val="00A96E42"/>
    <w:rsid w:val="00AA762B"/>
    <w:rsid w:val="00AC4C24"/>
    <w:rsid w:val="00AE20DC"/>
    <w:rsid w:val="00AE2326"/>
    <w:rsid w:val="00AE6DB3"/>
    <w:rsid w:val="00B005CB"/>
    <w:rsid w:val="00B057B2"/>
    <w:rsid w:val="00B15768"/>
    <w:rsid w:val="00B524C0"/>
    <w:rsid w:val="00B54158"/>
    <w:rsid w:val="00B64561"/>
    <w:rsid w:val="00B64DFF"/>
    <w:rsid w:val="00B800EE"/>
    <w:rsid w:val="00B905D7"/>
    <w:rsid w:val="00BD2CAE"/>
    <w:rsid w:val="00BF1F18"/>
    <w:rsid w:val="00BF7B66"/>
    <w:rsid w:val="00C41776"/>
    <w:rsid w:val="00C438C2"/>
    <w:rsid w:val="00C443F4"/>
    <w:rsid w:val="00C65C40"/>
    <w:rsid w:val="00C84552"/>
    <w:rsid w:val="00C96BAF"/>
    <w:rsid w:val="00C9733A"/>
    <w:rsid w:val="00CC7821"/>
    <w:rsid w:val="00CE54C5"/>
    <w:rsid w:val="00D10DCE"/>
    <w:rsid w:val="00D1114C"/>
    <w:rsid w:val="00D129B0"/>
    <w:rsid w:val="00D21474"/>
    <w:rsid w:val="00D2611E"/>
    <w:rsid w:val="00D45781"/>
    <w:rsid w:val="00D47CE4"/>
    <w:rsid w:val="00D657F4"/>
    <w:rsid w:val="00D81FAE"/>
    <w:rsid w:val="00DA45F0"/>
    <w:rsid w:val="00DC6577"/>
    <w:rsid w:val="00DE482E"/>
    <w:rsid w:val="00DF082F"/>
    <w:rsid w:val="00E06434"/>
    <w:rsid w:val="00E12C47"/>
    <w:rsid w:val="00E27196"/>
    <w:rsid w:val="00E32437"/>
    <w:rsid w:val="00E3282D"/>
    <w:rsid w:val="00E42968"/>
    <w:rsid w:val="00E56A98"/>
    <w:rsid w:val="00E92C80"/>
    <w:rsid w:val="00EB3745"/>
    <w:rsid w:val="00ED6811"/>
    <w:rsid w:val="00ED6D11"/>
    <w:rsid w:val="00EE2682"/>
    <w:rsid w:val="00EE75F4"/>
    <w:rsid w:val="00EE7A20"/>
    <w:rsid w:val="00EF624C"/>
    <w:rsid w:val="00F94E2B"/>
    <w:rsid w:val="00FA53B7"/>
    <w:rsid w:val="00FB37AC"/>
    <w:rsid w:val="00FB7298"/>
    <w:rsid w:val="00FE2CF2"/>
    <w:rsid w:val="00FE73B0"/>
    <w:rsid w:val="00FF5F4D"/>
    <w:rsid w:val="00FF67C6"/>
    <w:rsid w:val="0C259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B2482"/>
  <w15:chartTrackingRefBased/>
  <w15:docId w15:val="{7F32258C-AA91-DC4F-922F-4982DE25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color w:val="000000" w:themeColor="text1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70"/>
  </w:style>
  <w:style w:type="paragraph" w:styleId="Heading1">
    <w:name w:val="heading 1"/>
    <w:basedOn w:val="ListParagraph"/>
    <w:next w:val="Normal"/>
    <w:link w:val="Heading1Char"/>
    <w:uiPriority w:val="9"/>
    <w:qFormat/>
    <w:rsid w:val="00EE75F4"/>
    <w:pPr>
      <w:numPr>
        <w:numId w:val="4"/>
      </w:numPr>
      <w:outlineLvl w:val="0"/>
    </w:pPr>
    <w:rPr>
      <w:rFonts w:asciiTheme="minorHAnsi" w:hAnsiTheme="minorHAnsi"/>
      <w:b/>
      <w:smallCaps/>
      <w:color w:val="2D879C" w:themeColor="accent1" w:themeShade="BF"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E75F4"/>
    <w:pPr>
      <w:numPr>
        <w:ilvl w:val="1"/>
        <w:numId w:val="4"/>
      </w:numPr>
      <w:outlineLvl w:val="1"/>
    </w:pPr>
    <w:rPr>
      <w:rFonts w:asciiTheme="minorHAnsi" w:hAnsiTheme="minorHAnsi"/>
      <w:color w:val="2D879C" w:themeColor="accent1" w:themeShade="BF"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E75F4"/>
    <w:pPr>
      <w:numPr>
        <w:ilvl w:val="2"/>
        <w:numId w:val="4"/>
      </w:numPr>
      <w:outlineLvl w:val="2"/>
    </w:pPr>
    <w:rPr>
      <w:rFonts w:asciiTheme="minorHAnsi" w:hAnsiTheme="minorHAnsi"/>
      <w:color w:val="2D879C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5F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inorHAnsi" w:eastAsiaTheme="majorEastAsia" w:hAnsiTheme="minorHAnsi"/>
      <w:i/>
      <w:iCs/>
      <w:color w:val="2D879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02E7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D879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02E7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E596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E7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E596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E7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E7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0DC"/>
  </w:style>
  <w:style w:type="paragraph" w:styleId="Footer">
    <w:name w:val="footer"/>
    <w:basedOn w:val="Normal"/>
    <w:link w:val="Foot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0DC"/>
  </w:style>
  <w:style w:type="paragraph" w:styleId="ListParagraph">
    <w:name w:val="List Paragraph"/>
    <w:basedOn w:val="Normal"/>
    <w:uiPriority w:val="34"/>
    <w:qFormat/>
    <w:rsid w:val="00702E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75F4"/>
    <w:rPr>
      <w:rFonts w:asciiTheme="minorHAnsi" w:hAnsiTheme="minorHAnsi"/>
      <w:b/>
      <w:smallCaps/>
      <w:color w:val="2D879C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5F4"/>
    <w:rPr>
      <w:rFonts w:asciiTheme="minorHAnsi" w:hAnsiTheme="minorHAnsi"/>
      <w:color w:val="2D879C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75F4"/>
    <w:rPr>
      <w:rFonts w:asciiTheme="minorHAnsi" w:hAnsiTheme="minorHAnsi"/>
      <w:color w:val="2D879C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75F4"/>
    <w:rPr>
      <w:rFonts w:asciiTheme="minorHAnsi" w:eastAsiaTheme="majorEastAsia" w:hAnsiTheme="minorHAnsi"/>
      <w:i/>
      <w:iCs/>
      <w:color w:val="2D879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02E70"/>
    <w:rPr>
      <w:rFonts w:asciiTheme="majorHAnsi" w:eastAsiaTheme="majorEastAsia" w:hAnsiTheme="majorHAnsi" w:cstheme="majorBidi"/>
      <w:color w:val="2D879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E70"/>
    <w:rPr>
      <w:rFonts w:asciiTheme="majorHAnsi" w:eastAsiaTheme="majorEastAsia" w:hAnsiTheme="majorHAnsi" w:cstheme="majorBidi"/>
      <w:color w:val="1E596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E70"/>
    <w:rPr>
      <w:rFonts w:asciiTheme="majorHAnsi" w:eastAsiaTheme="majorEastAsia" w:hAnsiTheme="majorHAnsi" w:cstheme="majorBidi"/>
      <w:i/>
      <w:iCs/>
      <w:color w:val="1E596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E75F4"/>
    <w:pPr>
      <w:jc w:val="center"/>
    </w:pPr>
    <w:rPr>
      <w:rFonts w:asciiTheme="minorHAnsi" w:hAnsiTheme="minorHAnsi"/>
      <w:b/>
      <w:noProof/>
      <w:color w:val="ECA421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EE75F4"/>
    <w:rPr>
      <w:rFonts w:asciiTheme="minorHAnsi" w:hAnsiTheme="minorHAnsi"/>
      <w:b/>
      <w:noProof/>
      <w:color w:val="ECA421"/>
      <w:sz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75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B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B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B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BFC"/>
    <w:rPr>
      <w:rFonts w:ascii="Century Gothic" w:hAnsi="Century Gothic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10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EHDEN">
    <w:name w:val="EHDEN"/>
    <w:basedOn w:val="TableNormal"/>
    <w:uiPriority w:val="99"/>
    <w:rsid w:val="006B5024"/>
    <w:pPr>
      <w:spacing w:after="0" w:line="240" w:lineRule="auto"/>
      <w:jc w:val="center"/>
    </w:pPr>
    <w:tblPr>
      <w:tblStyleRowBandSize w:val="1"/>
      <w:tblStyleColBandSize w:val="1"/>
    </w:tblPr>
    <w:tblStylePr w:type="firstRow">
      <w:pPr>
        <w:jc w:val="center"/>
      </w:pPr>
      <w:rPr>
        <w:rFonts w:asciiTheme="minorHAnsi" w:hAnsiTheme="minorHAnsi"/>
        <w:b/>
        <w:sz w:val="22"/>
      </w:rPr>
      <w:tblPr/>
      <w:tcPr>
        <w:tcBorders>
          <w:bottom w:val="single" w:sz="4" w:space="0" w:color="auto"/>
        </w:tcBorders>
        <w:shd w:val="clear" w:color="auto" w:fill="FFFFFF" w:themeFill="background1"/>
      </w:tcPr>
    </w:tblStylePr>
    <w:tblStylePr w:type="firstCol">
      <w:pPr>
        <w:jc w:val="center"/>
      </w:pPr>
      <w:rPr>
        <w:rFonts w:asciiTheme="minorHAnsi" w:hAnsiTheme="minorHAnsi"/>
        <w:b/>
      </w:rPr>
      <w:tblPr/>
      <w:tcPr>
        <w:tcBorders>
          <w:right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pPr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E75F4"/>
    <w:pPr>
      <w:jc w:val="center"/>
    </w:pPr>
    <w:rPr>
      <w:rFonts w:asciiTheme="minorHAnsi" w:hAnsiTheme="minorHAnsi"/>
      <w:b/>
      <w:noProof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E75F4"/>
    <w:rPr>
      <w:rFonts w:asciiTheme="minorHAnsi" w:hAnsiTheme="minorHAnsi"/>
      <w:b/>
      <w:noProof/>
      <w:sz w:val="36"/>
    </w:rPr>
  </w:style>
  <w:style w:type="character" w:styleId="IntenseEmphasis">
    <w:name w:val="Intense Emphasis"/>
    <w:uiPriority w:val="21"/>
    <w:qFormat/>
    <w:rsid w:val="00EE75F4"/>
    <w:rPr>
      <w:rFonts w:asciiTheme="minorHAnsi" w:hAnsiTheme="minorHAnsi"/>
      <w:b/>
      <w:color w:val="FFC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5F4"/>
    <w:pPr>
      <w:pBdr>
        <w:top w:val="single" w:sz="4" w:space="10" w:color="45B0C9" w:themeColor="accent1"/>
        <w:bottom w:val="single" w:sz="4" w:space="10" w:color="45B0C9" w:themeColor="accent1"/>
      </w:pBdr>
      <w:spacing w:before="360" w:after="360"/>
      <w:ind w:left="864" w:right="864"/>
      <w:jc w:val="center"/>
    </w:pPr>
    <w:rPr>
      <w:i/>
      <w:iCs/>
      <w:color w:val="45B0C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5F4"/>
    <w:rPr>
      <w:i/>
      <w:iCs/>
      <w:color w:val="45B0C9" w:themeColor="accent1"/>
    </w:rPr>
  </w:style>
  <w:style w:type="character" w:styleId="Emphasis">
    <w:name w:val="Emphasis"/>
    <w:basedOn w:val="DefaultParagraphFont"/>
    <w:uiPriority w:val="20"/>
    <w:qFormat/>
    <w:rsid w:val="00EE75F4"/>
    <w:rPr>
      <w:color w:val="EFA528" w:themeColor="accent2"/>
    </w:rPr>
  </w:style>
  <w:style w:type="character" w:styleId="IntenseReference">
    <w:name w:val="Intense Reference"/>
    <w:basedOn w:val="DefaultParagraphFont"/>
    <w:uiPriority w:val="32"/>
    <w:qFormat/>
    <w:rsid w:val="00EE75F4"/>
    <w:rPr>
      <w:b/>
      <w:bCs/>
      <w:smallCaps/>
      <w:color w:val="45B0C9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297E4E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297E4E"/>
    <w:rPr>
      <w:b/>
      <w:bCs/>
      <w:i/>
      <w:iCs/>
      <w:spacing w:val="5"/>
    </w:rPr>
  </w:style>
  <w:style w:type="table" w:styleId="GridTable1Light">
    <w:name w:val="Grid Table 1 Light"/>
    <w:basedOn w:val="TableNormal"/>
    <w:uiPriority w:val="46"/>
    <w:rsid w:val="00794C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DefaultTable">
    <w:name w:val="DefaultTable"/>
    <w:basedOn w:val="TableGridLight"/>
    <w:uiPriority w:val="99"/>
    <w:rsid w:val="00C41776"/>
    <w:tblPr/>
  </w:style>
  <w:style w:type="paragraph" w:customStyle="1" w:styleId="Centered">
    <w:name w:val="Centered"/>
    <w:basedOn w:val="Subtitle"/>
    <w:qFormat/>
    <w:rsid w:val="00533C76"/>
    <w:rPr>
      <w:rFonts w:cs="Calibri (Body)"/>
      <w:sz w:val="28"/>
    </w:rPr>
  </w:style>
  <w:style w:type="table" w:styleId="TableGridLight">
    <w:name w:val="Grid Table Light"/>
    <w:basedOn w:val="TableNormal"/>
    <w:uiPriority w:val="40"/>
    <w:rsid w:val="00C417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ighlight">
    <w:name w:val="Highlight"/>
    <w:basedOn w:val="Normal"/>
    <w:next w:val="Normal"/>
    <w:qFormat/>
    <w:rsid w:val="00B64561"/>
    <w:rPr>
      <w:rFonts w:cs="Calibri (Body)"/>
      <w:i/>
      <w:color w:val="FF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sv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1.gif"/><Relationship Id="rId3" Type="http://schemas.openxmlformats.org/officeDocument/2006/relationships/image" Target="media/image6.png"/><Relationship Id="rId7" Type="http://schemas.openxmlformats.org/officeDocument/2006/relationships/image" Target="media/image1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9.png"/><Relationship Id="rId5" Type="http://schemas.openxmlformats.org/officeDocument/2006/relationships/image" Target="media/image8.gif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jnbeek/Library/Group%20Containers/UBF8T346G9.Office/User%20Content.localized/Templates.localized/EHDEN_Word_Template.dotx" TargetMode="External"/></Relationships>
</file>

<file path=word/theme/theme1.xml><?xml version="1.0" encoding="utf-8"?>
<a:theme xmlns:a="http://schemas.openxmlformats.org/drawingml/2006/main" name="Office Theme">
  <a:themeElements>
    <a:clrScheme name="EHDEN">
      <a:dk1>
        <a:srgbClr val="000000"/>
      </a:dk1>
      <a:lt1>
        <a:srgbClr val="FFFFFF"/>
      </a:lt1>
      <a:dk2>
        <a:srgbClr val="383C45"/>
      </a:dk2>
      <a:lt2>
        <a:srgbClr val="FFFFFF"/>
      </a:lt2>
      <a:accent1>
        <a:srgbClr val="45B0C9"/>
      </a:accent1>
      <a:accent2>
        <a:srgbClr val="EFA528"/>
      </a:accent2>
      <a:accent3>
        <a:srgbClr val="922E75"/>
      </a:accent3>
      <a:accent4>
        <a:srgbClr val="372E77"/>
      </a:accent4>
      <a:accent5>
        <a:srgbClr val="DC3456"/>
      </a:accent5>
      <a:accent6>
        <a:srgbClr val="55C78E"/>
      </a:accent6>
      <a:hlink>
        <a:srgbClr val="1F8CF9"/>
      </a:hlink>
      <a:folHlink>
        <a:srgbClr val="B6769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DC3D3F88FFC4FA00BE90EE49D833B" ma:contentTypeVersion="3" ma:contentTypeDescription="Create a new document." ma:contentTypeScope="" ma:versionID="59f0daa9aea3f5c24f23141a887ad9f5">
  <xsd:schema xmlns:xsd="http://www.w3.org/2001/XMLSchema" xmlns:xs="http://www.w3.org/2001/XMLSchema" xmlns:p="http://schemas.microsoft.com/office/2006/metadata/properties" xmlns:ns2="5DD69DBE-41AE-496F-B1A4-A57B00B7AF45" xmlns:ns3="d6bf531f-3092-4c04-90fe-aeb64c02a9a0" xmlns:ns4="5dd69dbe-41ae-496f-b1a4-a57b00b7af45" targetNamespace="http://schemas.microsoft.com/office/2006/metadata/properties" ma:root="true" ma:fieldsID="ca546bf3e8550c176c1b35ed741f4431" ns2:_="" ns3:_="" ns4:_="">
    <xsd:import namespace="5DD69DBE-41AE-496F-B1A4-A57B00B7AF45"/>
    <xsd:import namespace="d6bf531f-3092-4c04-90fe-aeb64c02a9a0"/>
    <xsd:import namespace="5dd69dbe-41ae-496f-b1a4-a57b00b7af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DBE-41AE-496F-B1A4-A57B00B7AF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f531f-3092-4c04-90fe-aeb64c02a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dbe-41ae-496f-b1a4-a57b00b7af45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A55110-1588-4530-9388-825D04AC96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331181-AD48-4ED9-8EFF-8841C3A314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C6FDA9-B747-484F-B0FA-209605821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69DBE-41AE-496F-B1A4-A57B00B7AF45"/>
    <ds:schemaRef ds:uri="d6bf531f-3092-4c04-90fe-aeb64c02a9a0"/>
    <ds:schemaRef ds:uri="5dd69dbe-41ae-496f-b1a4-a57b00b7a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EHDEN_Word_Template.dotx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Rijnbeek</dc:creator>
  <cp:keywords/>
  <dc:description/>
  <cp:lastModifiedBy>Peter Rijnbeek</cp:lastModifiedBy>
  <cp:revision>13</cp:revision>
  <cp:lastPrinted>2019-02-07T08:46:00Z</cp:lastPrinted>
  <dcterms:created xsi:type="dcterms:W3CDTF">2020-11-24T15:28:00Z</dcterms:created>
  <dcterms:modified xsi:type="dcterms:W3CDTF">2020-11-24T16:44:00Z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0x0101001B9DC3D3F88FFC4FA00BE90EE49D833B</vt:lpwstr>
  </property>
</Properties>
</file>